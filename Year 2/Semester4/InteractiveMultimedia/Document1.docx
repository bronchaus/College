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A9007" w14:textId="5DEF187F" w:rsidR="00025292" w:rsidRDefault="00990149">
      <w:r w:rsidRPr="00990149">
        <w:rPr>
          <w:noProof/>
        </w:rPr>
        <mc:AlternateContent>
          <mc:Choice Requires="wps">
            <w:drawing>
              <wp:anchor distT="0" distB="0" distL="114300" distR="114300" simplePos="0" relativeHeight="251679768" behindDoc="0" locked="0" layoutInCell="1" allowOverlap="1" wp14:anchorId="49045C5F" wp14:editId="47587DDB">
                <wp:simplePos x="0" y="0"/>
                <wp:positionH relativeFrom="page">
                  <wp:posOffset>7348220</wp:posOffset>
                </wp:positionH>
                <wp:positionV relativeFrom="page">
                  <wp:posOffset>1602105</wp:posOffset>
                </wp:positionV>
                <wp:extent cx="2070100" cy="5529580"/>
                <wp:effectExtent l="0" t="0" r="0" b="7620"/>
                <wp:wrapThrough wrapText="bothSides">
                  <wp:wrapPolygon edited="0">
                    <wp:start x="265" y="0"/>
                    <wp:lineTo x="265" y="21531"/>
                    <wp:lineTo x="20937" y="21531"/>
                    <wp:lineTo x="20937" y="0"/>
                    <wp:lineTo x="265" y="0"/>
                  </wp:wrapPolygon>
                </wp:wrapThrough>
                <wp:docPr id="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552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DDA6EC2" w14:textId="77777777" w:rsidR="00A463B9" w:rsidRDefault="00A463B9" w:rsidP="00990149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After showing my concept and design to my lecturer I began work on the game</w:t>
                            </w:r>
                          </w:p>
                          <w:p w14:paraId="2FD7CCD0" w14:textId="77777777" w:rsidR="00A463B9" w:rsidRDefault="00A463B9" w:rsidP="00990149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There would be a menu screen added to the game at this stage</w:t>
                            </w:r>
                          </w:p>
                          <w:p w14:paraId="04D91438" w14:textId="77777777" w:rsidR="00A463B9" w:rsidRPr="00990149" w:rsidRDefault="00A463B9" w:rsidP="00990149">
                            <w:pPr>
                              <w:pStyle w:val="Foo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6E954DB" w14:textId="77777777" w:rsidR="00A463B9" w:rsidRDefault="00A463B9" w:rsidP="00990149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Scene0 is menu</w:t>
                            </w:r>
                          </w:p>
                          <w:p w14:paraId="106904FE" w14:textId="77777777" w:rsidR="00A463B9" w:rsidRDefault="00A463B9" w:rsidP="00990149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Scene1 is level 1</w:t>
                            </w:r>
                          </w:p>
                          <w:p w14:paraId="27F136ED" w14:textId="77777777" w:rsidR="00A463B9" w:rsidRDefault="00A463B9" w:rsidP="00990149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Scene2 is level 2</w:t>
                            </w:r>
                          </w:p>
                          <w:p w14:paraId="6BD4F3D8" w14:textId="77777777" w:rsidR="00A463B9" w:rsidRDefault="00A463B9" w:rsidP="00990149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Scene3 is level 3</w:t>
                            </w:r>
                          </w:p>
                          <w:p w14:paraId="639B85D3" w14:textId="77777777" w:rsidR="00A463B9" w:rsidRDefault="00A463B9" w:rsidP="00990149">
                            <w:pPr>
                              <w:pStyle w:val="Foo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069E045" w14:textId="77777777" w:rsidR="00A463B9" w:rsidRDefault="00A463B9" w:rsidP="00990149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 created a class diagram and a layout for my code</w:t>
                            </w:r>
                          </w:p>
                          <w:p w14:paraId="58CD9121" w14:textId="77777777" w:rsidR="00A463B9" w:rsidRPr="000114D9" w:rsidRDefault="00A463B9" w:rsidP="000114D9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Creating all the classes, attributes and potential methods I predicted I needed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margin-left:578.6pt;margin-top:126.15pt;width:163pt;height:435.4pt;z-index:251679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" mv:complextextbox="1" filled="f" stroked="f">
                <v:textbox inset=",0,,0">
                  <w:txbxContent>
                    <w:p w14:paraId="2DDA6EC2" w14:textId="77777777" w:rsidR="00A463B9" w:rsidRDefault="00A463B9" w:rsidP="00990149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After showing my concept and design to my lecturer I began work on the game</w:t>
                      </w:r>
                    </w:p>
                    <w:p w14:paraId="2FD7CCD0" w14:textId="77777777" w:rsidR="00A463B9" w:rsidRDefault="00A463B9" w:rsidP="00990149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There would be a menu screen added to the game at this stage</w:t>
                      </w:r>
                    </w:p>
                    <w:p w14:paraId="04D91438" w14:textId="77777777" w:rsidR="00A463B9" w:rsidRPr="00990149" w:rsidRDefault="00A463B9" w:rsidP="00990149">
                      <w:pPr>
                        <w:pStyle w:val="Footer"/>
                        <w:rPr>
                          <w:sz w:val="26"/>
                          <w:szCs w:val="26"/>
                        </w:rPr>
                      </w:pPr>
                    </w:p>
                    <w:p w14:paraId="16E954DB" w14:textId="77777777" w:rsidR="00A463B9" w:rsidRDefault="00A463B9" w:rsidP="00990149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Scene0 is menu</w:t>
                      </w:r>
                    </w:p>
                    <w:p w14:paraId="106904FE" w14:textId="77777777" w:rsidR="00A463B9" w:rsidRDefault="00A463B9" w:rsidP="00990149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Scene1 is level 1</w:t>
                      </w:r>
                    </w:p>
                    <w:p w14:paraId="27F136ED" w14:textId="77777777" w:rsidR="00A463B9" w:rsidRDefault="00A463B9" w:rsidP="00990149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Scene2 is level 2</w:t>
                      </w:r>
                    </w:p>
                    <w:p w14:paraId="6BD4F3D8" w14:textId="77777777" w:rsidR="00A463B9" w:rsidRDefault="00A463B9" w:rsidP="00990149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Scene3 is level 3</w:t>
                      </w:r>
                    </w:p>
                    <w:p w14:paraId="639B85D3" w14:textId="77777777" w:rsidR="00A463B9" w:rsidRDefault="00A463B9" w:rsidP="00990149">
                      <w:pPr>
                        <w:pStyle w:val="Footer"/>
                        <w:rPr>
                          <w:sz w:val="26"/>
                          <w:szCs w:val="26"/>
                        </w:rPr>
                      </w:pPr>
                    </w:p>
                    <w:p w14:paraId="6069E045" w14:textId="77777777" w:rsidR="00A463B9" w:rsidRDefault="00A463B9" w:rsidP="00990149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 created a class diagram and a layout for my code</w:t>
                      </w:r>
                    </w:p>
                    <w:p w14:paraId="58CD9121" w14:textId="77777777" w:rsidR="00A463B9" w:rsidRPr="000114D9" w:rsidRDefault="00A463B9" w:rsidP="000114D9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Creating all the classes, attributes and potential methods I predicted I needed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990149">
        <w:rPr>
          <w:noProof/>
        </w:rPr>
        <mc:AlternateContent>
          <mc:Choice Requires="wps">
            <w:drawing>
              <wp:anchor distT="0" distB="0" distL="114300" distR="114300" simplePos="0" relativeHeight="251677720" behindDoc="0" locked="0" layoutInCell="1" allowOverlap="1" wp14:anchorId="28E11021" wp14:editId="5D348619">
                <wp:simplePos x="0" y="0"/>
                <wp:positionH relativeFrom="page">
                  <wp:posOffset>7352030</wp:posOffset>
                </wp:positionH>
                <wp:positionV relativeFrom="page">
                  <wp:posOffset>631825</wp:posOffset>
                </wp:positionV>
                <wp:extent cx="2070100" cy="640080"/>
                <wp:effectExtent l="0" t="0" r="12700" b="0"/>
                <wp:wrapThrough wrapText="bothSides">
                  <wp:wrapPolygon edited="0">
                    <wp:start x="0" y="0"/>
                    <wp:lineTo x="0" y="20571"/>
                    <wp:lineTo x="21467" y="20571"/>
                    <wp:lineTo x="21467" y="0"/>
                    <wp:lineTo x="0" y="0"/>
                  </wp:wrapPolygon>
                </wp:wrapThrough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7939EB" w14:textId="77777777" w:rsidR="00A463B9" w:rsidRDefault="00A463B9" w:rsidP="00990149">
                            <w:pPr>
                              <w:pStyle w:val="Heading1"/>
                            </w:pPr>
                            <w:r>
                              <w:t>Stage 3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78.9pt;margin-top:49.75pt;width:163pt;height:50.4pt;z-index:25167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" fillcolor="black [3215]" stroked="f" strokecolor="#4a7ebb" strokeweight="1.5pt">
                <v:shadow opacity="22938f" mv:blur="38100f" offset="0,2pt"/>
                <v:textbox inset=",7.2pt,,7.2pt">
                  <w:txbxContent>
                    <w:p w14:paraId="6F7939EB" w14:textId="77777777" w:rsidR="00A463B9" w:rsidRDefault="00A463B9" w:rsidP="00990149">
                      <w:pPr>
                        <w:pStyle w:val="Heading1"/>
                      </w:pPr>
                      <w:r>
                        <w:t>Stage 3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990149">
        <w:rPr>
          <w:noProof/>
        </w:rPr>
        <mc:AlternateContent>
          <mc:Choice Requires="wps">
            <w:drawing>
              <wp:anchor distT="0" distB="0" distL="114300" distR="114300" simplePos="0" relativeHeight="251678744" behindDoc="0" locked="0" layoutInCell="1" allowOverlap="1" wp14:anchorId="43094B31" wp14:editId="56967609">
                <wp:simplePos x="0" y="0"/>
                <wp:positionH relativeFrom="page">
                  <wp:posOffset>7352030</wp:posOffset>
                </wp:positionH>
                <wp:positionV relativeFrom="page">
                  <wp:posOffset>1271905</wp:posOffset>
                </wp:positionV>
                <wp:extent cx="2070100" cy="330200"/>
                <wp:effectExtent l="0" t="0" r="0" b="0"/>
                <wp:wrapThrough wrapText="bothSides">
                  <wp:wrapPolygon edited="0">
                    <wp:start x="265" y="0"/>
                    <wp:lineTo x="265" y="19938"/>
                    <wp:lineTo x="20937" y="19938"/>
                    <wp:lineTo x="20937" y="0"/>
                    <wp:lineTo x="265" y="0"/>
                  </wp:wrapPolygon>
                </wp:wrapThrough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DC17D0" w14:textId="77777777" w:rsidR="00A463B9" w:rsidRPr="0090486E" w:rsidRDefault="00A463B9" w:rsidP="00990149">
                            <w:pPr>
                              <w:pStyle w:val="Heading4"/>
                              <w:rPr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auto"/>
                                <w:sz w:val="34"/>
                                <w:szCs w:val="34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578.9pt;margin-top:100.15pt;width:163pt;height:26pt;z-index:251678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" filled="f" stroked="f">
                <v:textbox inset=",0,,0">
                  <w:txbxContent>
                    <w:p w14:paraId="3CDC17D0" w14:textId="77777777" w:rsidR="00A463B9" w:rsidRPr="0090486E" w:rsidRDefault="00A463B9" w:rsidP="00990149">
                      <w:pPr>
                        <w:pStyle w:val="Heading4"/>
                        <w:rPr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color w:val="auto"/>
                          <w:sz w:val="34"/>
                          <w:szCs w:val="34"/>
                        </w:rPr>
                        <w:t>Implementation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06217" w:rsidRPr="00706217">
        <w:rPr>
          <w:noProof/>
        </w:rPr>
        <mc:AlternateContent>
          <mc:Choice Requires="wps">
            <w:drawing>
              <wp:anchor distT="0" distB="0" distL="114300" distR="114300" simplePos="0" relativeHeight="251675672" behindDoc="0" locked="0" layoutInCell="1" allowOverlap="1" wp14:anchorId="653B0BF0" wp14:editId="2545D9C5">
                <wp:simplePos x="0" y="0"/>
                <wp:positionH relativeFrom="page">
                  <wp:posOffset>3992245</wp:posOffset>
                </wp:positionH>
                <wp:positionV relativeFrom="page">
                  <wp:posOffset>1610360</wp:posOffset>
                </wp:positionV>
                <wp:extent cx="2070100" cy="5529580"/>
                <wp:effectExtent l="0" t="0" r="0" b="7620"/>
                <wp:wrapThrough wrapText="bothSides">
                  <wp:wrapPolygon edited="0">
                    <wp:start x="265" y="0"/>
                    <wp:lineTo x="265" y="21531"/>
                    <wp:lineTo x="20937" y="21531"/>
                    <wp:lineTo x="20937" y="0"/>
                    <wp:lineTo x="265" y="0"/>
                  </wp:wrapPolygon>
                </wp:wrapThrough>
                <wp:docPr id="4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552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B92DB3A" w14:textId="77777777" w:rsidR="00A463B9" w:rsidRDefault="00A463B9" w:rsidP="00706217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 Level 1 the alien only needs to stay alive and eat all the food items</w:t>
                            </w:r>
                          </w:p>
                          <w:p w14:paraId="3BF10767" w14:textId="77777777" w:rsidR="00A463B9" w:rsidRDefault="00A463B9" w:rsidP="00706217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After eating all the food items the alien can run quicker and jump higher</w:t>
                            </w:r>
                          </w:p>
                          <w:p w14:paraId="28B5D143" w14:textId="77777777" w:rsidR="00A463B9" w:rsidRDefault="00A463B9" w:rsidP="00706217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entrance to level 2 is up on a box only accessible by full energy jumps</w:t>
                            </w:r>
                          </w:p>
                          <w:p w14:paraId="6229BED2" w14:textId="77777777" w:rsidR="00A463B9" w:rsidRDefault="00A463B9" w:rsidP="00706217">
                            <w:pPr>
                              <w:pStyle w:val="Foo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68A6311" w14:textId="77777777" w:rsidR="00A463B9" w:rsidRDefault="00A463B9" w:rsidP="00706217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 Level 2 the alien must also find the spaceship parts as well as eat the food items</w:t>
                            </w:r>
                          </w:p>
                          <w:p w14:paraId="360768C8" w14:textId="77777777" w:rsidR="00A463B9" w:rsidRDefault="00A463B9" w:rsidP="00706217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Food items are regenerated after a certain amount of time</w:t>
                            </w:r>
                          </w:p>
                          <w:p w14:paraId="554B7FD2" w14:textId="77777777" w:rsidR="00A463B9" w:rsidRDefault="00A463B9" w:rsidP="00990149">
                            <w:pPr>
                              <w:pStyle w:val="Foo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C7379D9" w14:textId="77777777" w:rsidR="00A463B9" w:rsidRPr="00990149" w:rsidRDefault="00A463B9" w:rsidP="00990149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 Level 3 the alien must find the last spaceship parts and the key</w:t>
                            </w:r>
                          </w:p>
                          <w:p w14:paraId="05165C84" w14:textId="77777777" w:rsidR="00A463B9" w:rsidRPr="00990149" w:rsidRDefault="00A463B9" w:rsidP="00990149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With the key the alien can enter the ship and win the game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4.35pt;margin-top:126.8pt;width:163pt;height:435.4pt;z-index:251675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" mv:complextextbox="1" filled="f" stroked="f">
                <v:textbox inset=",0,,0">
                  <w:txbxContent>
                    <w:p w14:paraId="2B92DB3A" w14:textId="77777777" w:rsidR="00A463B9" w:rsidRDefault="00A463B9" w:rsidP="00706217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 Level 1 the alien only needs to stay alive and eat all the food items</w:t>
                      </w:r>
                    </w:p>
                    <w:p w14:paraId="3BF10767" w14:textId="77777777" w:rsidR="00A463B9" w:rsidRDefault="00A463B9" w:rsidP="00706217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After eating all the food items the alien can run quicker and jump higher</w:t>
                      </w:r>
                    </w:p>
                    <w:p w14:paraId="28B5D143" w14:textId="77777777" w:rsidR="00A463B9" w:rsidRDefault="00A463B9" w:rsidP="00706217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 entrance to level 2 is up on a box only accessible by full energy jumps</w:t>
                      </w:r>
                    </w:p>
                    <w:p w14:paraId="6229BED2" w14:textId="77777777" w:rsidR="00A463B9" w:rsidRDefault="00A463B9" w:rsidP="00706217">
                      <w:pPr>
                        <w:pStyle w:val="Footer"/>
                        <w:rPr>
                          <w:sz w:val="26"/>
                          <w:szCs w:val="26"/>
                        </w:rPr>
                      </w:pPr>
                    </w:p>
                    <w:p w14:paraId="768A6311" w14:textId="77777777" w:rsidR="00A463B9" w:rsidRDefault="00A463B9" w:rsidP="00706217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 Level 2 the alien must also find the spaceship parts as well as eat the food items</w:t>
                      </w:r>
                    </w:p>
                    <w:p w14:paraId="360768C8" w14:textId="77777777" w:rsidR="00A463B9" w:rsidRDefault="00A463B9" w:rsidP="00706217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Food items are regenerated after a certain amount of time</w:t>
                      </w:r>
                    </w:p>
                    <w:p w14:paraId="554B7FD2" w14:textId="77777777" w:rsidR="00A463B9" w:rsidRDefault="00A463B9" w:rsidP="00990149">
                      <w:pPr>
                        <w:pStyle w:val="Footer"/>
                        <w:rPr>
                          <w:sz w:val="26"/>
                          <w:szCs w:val="26"/>
                        </w:rPr>
                      </w:pPr>
                    </w:p>
                    <w:p w14:paraId="4C7379D9" w14:textId="77777777" w:rsidR="00A463B9" w:rsidRPr="00990149" w:rsidRDefault="00A463B9" w:rsidP="00990149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 Level 3 the alien must find the last spaceship parts and the key</w:t>
                      </w:r>
                    </w:p>
                    <w:p w14:paraId="05165C84" w14:textId="77777777" w:rsidR="00A463B9" w:rsidRPr="00990149" w:rsidRDefault="00A463B9" w:rsidP="00990149">
                      <w:pPr>
                        <w:pStyle w:val="Foot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With the key the alien can enter the ship and win the game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06217" w:rsidRPr="00706217">
        <w:rPr>
          <w:noProof/>
        </w:rPr>
        <mc:AlternateContent>
          <mc:Choice Requires="wps">
            <w:drawing>
              <wp:anchor distT="0" distB="0" distL="114300" distR="114300" simplePos="0" relativeHeight="251674648" behindDoc="0" locked="0" layoutInCell="1" allowOverlap="1" wp14:anchorId="03C01D68" wp14:editId="7C34D327">
                <wp:simplePos x="0" y="0"/>
                <wp:positionH relativeFrom="page">
                  <wp:posOffset>3988435</wp:posOffset>
                </wp:positionH>
                <wp:positionV relativeFrom="page">
                  <wp:posOffset>1280160</wp:posOffset>
                </wp:positionV>
                <wp:extent cx="2070100" cy="330200"/>
                <wp:effectExtent l="0" t="0" r="0" b="0"/>
                <wp:wrapThrough wrapText="bothSides">
                  <wp:wrapPolygon edited="0">
                    <wp:start x="265" y="0"/>
                    <wp:lineTo x="265" y="19938"/>
                    <wp:lineTo x="20937" y="19938"/>
                    <wp:lineTo x="20937" y="0"/>
                    <wp:lineTo x="265" y="0"/>
                  </wp:wrapPolygon>
                </wp:wrapThrough>
                <wp:docPr id="4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EB0A04" w14:textId="77777777" w:rsidR="00A463B9" w:rsidRPr="0090486E" w:rsidRDefault="00A463B9" w:rsidP="00706217">
                            <w:pPr>
                              <w:pStyle w:val="Heading4"/>
                              <w:rPr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auto"/>
                                <w:sz w:val="34"/>
                                <w:szCs w:val="34"/>
                              </w:rPr>
                              <w:t xml:space="preserve">Level </w:t>
                            </w:r>
                            <w:r w:rsidRPr="0090486E">
                              <w:rPr>
                                <w:color w:val="auto"/>
                                <w:sz w:val="34"/>
                                <w:szCs w:val="34"/>
                              </w:rPr>
                              <w:t>Desi</w:t>
                            </w:r>
                            <w:r>
                              <w:rPr>
                                <w:color w:val="auto"/>
                                <w:sz w:val="34"/>
                                <w:szCs w:val="34"/>
                              </w:rPr>
                              <w:t>gn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4.05pt;margin-top:100.8pt;width:163pt;height:26pt;z-index:25167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" filled="f" stroked="f">
                <v:textbox inset=",0,,0">
                  <w:txbxContent>
                    <w:p w14:paraId="6DEB0A04" w14:textId="77777777" w:rsidR="00A463B9" w:rsidRPr="0090486E" w:rsidRDefault="00A463B9" w:rsidP="00706217">
                      <w:pPr>
                        <w:pStyle w:val="Heading4"/>
                        <w:rPr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color w:val="auto"/>
                          <w:sz w:val="34"/>
                          <w:szCs w:val="34"/>
                        </w:rPr>
                        <w:t xml:space="preserve">Level </w:t>
                      </w:r>
                      <w:r w:rsidRPr="0090486E">
                        <w:rPr>
                          <w:color w:val="auto"/>
                          <w:sz w:val="34"/>
                          <w:szCs w:val="34"/>
                        </w:rPr>
                        <w:t>Desi</w:t>
                      </w:r>
                      <w:r>
                        <w:rPr>
                          <w:color w:val="auto"/>
                          <w:sz w:val="34"/>
                          <w:szCs w:val="34"/>
                        </w:rPr>
                        <w:t>gn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06217" w:rsidRPr="00706217">
        <w:rPr>
          <w:noProof/>
        </w:rPr>
        <mc:AlternateContent>
          <mc:Choice Requires="wps">
            <w:drawing>
              <wp:anchor distT="0" distB="0" distL="114300" distR="114300" simplePos="0" relativeHeight="251673624" behindDoc="0" locked="0" layoutInCell="1" allowOverlap="1" wp14:anchorId="11957E1A" wp14:editId="2F135389">
                <wp:simplePos x="0" y="0"/>
                <wp:positionH relativeFrom="page">
                  <wp:posOffset>3988435</wp:posOffset>
                </wp:positionH>
                <wp:positionV relativeFrom="page">
                  <wp:posOffset>640080</wp:posOffset>
                </wp:positionV>
                <wp:extent cx="2070100" cy="640080"/>
                <wp:effectExtent l="0" t="0" r="12700" b="0"/>
                <wp:wrapThrough wrapText="bothSides">
                  <wp:wrapPolygon edited="0">
                    <wp:start x="0" y="0"/>
                    <wp:lineTo x="0" y="20571"/>
                    <wp:lineTo x="21467" y="20571"/>
                    <wp:lineTo x="21467" y="0"/>
                    <wp:lineTo x="0" y="0"/>
                  </wp:wrapPolygon>
                </wp:wrapThrough>
                <wp:docPr id="4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61391C" w14:textId="77777777" w:rsidR="00A463B9" w:rsidRDefault="00A463B9" w:rsidP="00706217">
                            <w:pPr>
                              <w:pStyle w:val="Heading1"/>
                            </w:pPr>
                            <w:r>
                              <w:t>Stage 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314.05pt;margin-top:50.4pt;width:163pt;height:50.4pt;z-index:251673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" fillcolor="black [3215]" stroked="f" strokecolor="#4a7ebb" strokeweight="1.5pt">
                <v:shadow opacity="22938f" mv:blur="38100f" offset="0,2pt"/>
                <v:textbox inset=",7.2pt,,7.2pt">
                  <w:txbxContent>
                    <w:p w14:paraId="7B61391C" w14:textId="77777777" w:rsidR="00A463B9" w:rsidRDefault="00A463B9" w:rsidP="00706217">
                      <w:pPr>
                        <w:pStyle w:val="Heading1"/>
                      </w:pPr>
                      <w:r>
                        <w:t>Stage 2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90486E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3786911" wp14:editId="0D6370CB">
                <wp:simplePos x="0" y="0"/>
                <wp:positionH relativeFrom="page">
                  <wp:posOffset>640080</wp:posOffset>
                </wp:positionH>
                <wp:positionV relativeFrom="page">
                  <wp:posOffset>1524000</wp:posOffset>
                </wp:positionV>
                <wp:extent cx="2070100" cy="5608320"/>
                <wp:effectExtent l="0" t="0" r="0" b="5080"/>
                <wp:wrapThrough wrapText="bothSides">
                  <wp:wrapPolygon edited="0">
                    <wp:start x="265" y="0"/>
                    <wp:lineTo x="265" y="21522"/>
                    <wp:lineTo x="20937" y="21522"/>
                    <wp:lineTo x="20937" y="0"/>
                    <wp:lineTo x="265" y="0"/>
                  </wp:wrapPolygon>
                </wp:wrapThrough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560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8340BE" w14:textId="77777777" w:rsidR="00A463B9" w:rsidRDefault="00A463B9" w:rsidP="0090486E">
                            <w:pPr>
                              <w:pStyle w:val="BodyText2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 w:rsidRPr="0090486E">
                              <w:rPr>
                                <w:sz w:val="26"/>
                                <w:szCs w:val="26"/>
                              </w:rPr>
                              <w:t xml:space="preserve">The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Concept for my 3D game is a third person platform</w:t>
                            </w:r>
                          </w:p>
                          <w:p w14:paraId="3A577A36" w14:textId="77777777" w:rsidR="00A463B9" w:rsidRDefault="00A463B9" w:rsidP="0090486E">
                            <w:pPr>
                              <w:pStyle w:val="BodyText2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hero is an Alien who needs to collect items in order to progress through the game</w:t>
                            </w:r>
                          </w:p>
                          <w:p w14:paraId="48F84481" w14:textId="77777777" w:rsidR="00A463B9" w:rsidRDefault="00A463B9" w:rsidP="0090486E">
                            <w:pPr>
                              <w:pStyle w:val="BodyText2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Alien starts with 3 lives and a 4 stage energy bar</w:t>
                            </w:r>
                          </w:p>
                          <w:p w14:paraId="7768EF5D" w14:textId="77777777" w:rsidR="00A463B9" w:rsidRDefault="00A463B9" w:rsidP="0090486E">
                            <w:pPr>
                              <w:pStyle w:val="BodyText2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If the alien doesn’t eat the food items in the world he will lose energy</w:t>
                            </w:r>
                          </w:p>
                          <w:p w14:paraId="0FB3AF36" w14:textId="77777777" w:rsidR="00A463B9" w:rsidRDefault="00A463B9" w:rsidP="0090486E">
                            <w:pPr>
                              <w:pStyle w:val="BodyText2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If his energy drops below the last bar he loses a life </w:t>
                            </w:r>
                          </w:p>
                          <w:p w14:paraId="7B5557CC" w14:textId="77777777" w:rsidR="00A463B9" w:rsidRPr="00706217" w:rsidRDefault="00A463B9" w:rsidP="0090486E">
                            <w:pPr>
                              <w:pStyle w:val="BodyText2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There is a score from 0-4 which represents the spaceship parts the alien needs to collect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120pt;width:163pt;height:441.6pt;z-index:251658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" mv:complextextbox="1" filled="f" stroked="f">
                <v:textbox inset=",0,,0">
                  <w:txbxContent>
                    <w:p w14:paraId="048340BE" w14:textId="77777777" w:rsidR="00A463B9" w:rsidRDefault="00A463B9" w:rsidP="0090486E">
                      <w:pPr>
                        <w:pStyle w:val="BodyText2"/>
                        <w:numPr>
                          <w:ilvl w:val="0"/>
                          <w:numId w:val="3"/>
                        </w:numPr>
                        <w:jc w:val="left"/>
                        <w:rPr>
                          <w:sz w:val="26"/>
                          <w:szCs w:val="26"/>
                        </w:rPr>
                      </w:pPr>
                      <w:r w:rsidRPr="0090486E">
                        <w:rPr>
                          <w:sz w:val="26"/>
                          <w:szCs w:val="26"/>
                        </w:rPr>
                        <w:t xml:space="preserve">The </w:t>
                      </w:r>
                      <w:r>
                        <w:rPr>
                          <w:sz w:val="26"/>
                          <w:szCs w:val="26"/>
                        </w:rPr>
                        <w:t>Concept for my 3D game is a third person platform</w:t>
                      </w:r>
                    </w:p>
                    <w:p w14:paraId="3A577A36" w14:textId="77777777" w:rsidR="00A463B9" w:rsidRDefault="00A463B9" w:rsidP="0090486E">
                      <w:pPr>
                        <w:pStyle w:val="BodyText2"/>
                        <w:numPr>
                          <w:ilvl w:val="0"/>
                          <w:numId w:val="3"/>
                        </w:numPr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 hero is an Alien who needs to collect items in order to progress through the game</w:t>
                      </w:r>
                    </w:p>
                    <w:p w14:paraId="48F84481" w14:textId="77777777" w:rsidR="00A463B9" w:rsidRDefault="00A463B9" w:rsidP="0090486E">
                      <w:pPr>
                        <w:pStyle w:val="BodyText2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 Alien starts with 3 lives and a 4 stage energy bar</w:t>
                      </w:r>
                    </w:p>
                    <w:p w14:paraId="7768EF5D" w14:textId="77777777" w:rsidR="00A463B9" w:rsidRDefault="00A463B9" w:rsidP="0090486E">
                      <w:pPr>
                        <w:pStyle w:val="BodyText2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If the alien doesn’t eat the food items in the world he will lose energy</w:t>
                      </w:r>
                    </w:p>
                    <w:p w14:paraId="0FB3AF36" w14:textId="77777777" w:rsidR="00A463B9" w:rsidRDefault="00A463B9" w:rsidP="0090486E">
                      <w:pPr>
                        <w:pStyle w:val="BodyText2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If his energy drops below the last bar he loses a life </w:t>
                      </w:r>
                    </w:p>
                    <w:p w14:paraId="7B5557CC" w14:textId="77777777" w:rsidR="00A463B9" w:rsidRPr="00706217" w:rsidRDefault="00A463B9" w:rsidP="0090486E">
                      <w:pPr>
                        <w:pStyle w:val="BodyText2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There is a score from 0-4 which represents the spaceship parts the alien needs to collect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0486E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AEAD764" wp14:editId="5E55E148">
                <wp:simplePos x="0" y="0"/>
                <wp:positionH relativeFrom="page">
                  <wp:posOffset>636270</wp:posOffset>
                </wp:positionH>
                <wp:positionV relativeFrom="page">
                  <wp:posOffset>1271905</wp:posOffset>
                </wp:positionV>
                <wp:extent cx="2070100" cy="330200"/>
                <wp:effectExtent l="0" t="0" r="0" b="0"/>
                <wp:wrapThrough wrapText="bothSides">
                  <wp:wrapPolygon edited="0">
                    <wp:start x="265" y="0"/>
                    <wp:lineTo x="265" y="19938"/>
                    <wp:lineTo x="20937" y="19938"/>
                    <wp:lineTo x="20937" y="0"/>
                    <wp:lineTo x="265" y="0"/>
                  </wp:wrapPolygon>
                </wp:wrapThrough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20670E" w14:textId="77777777" w:rsidR="00A463B9" w:rsidRPr="0090486E" w:rsidRDefault="00A463B9" w:rsidP="00025292">
                            <w:pPr>
                              <w:pStyle w:val="Heading4"/>
                              <w:rPr>
                                <w:color w:val="auto"/>
                                <w:sz w:val="34"/>
                                <w:szCs w:val="34"/>
                              </w:rPr>
                            </w:pPr>
                            <w:r w:rsidRPr="0090486E">
                              <w:rPr>
                                <w:color w:val="auto"/>
                                <w:sz w:val="34"/>
                                <w:szCs w:val="34"/>
                              </w:rPr>
                              <w:t>Concept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1pt;margin-top:100.15pt;width:163pt;height:26pt;z-index:25165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" filled="f" stroked="f">
                <v:textbox inset=",0,,0">
                  <w:txbxContent>
                    <w:p w14:paraId="2F20670E" w14:textId="77777777" w:rsidR="00A463B9" w:rsidRPr="0090486E" w:rsidRDefault="00A463B9" w:rsidP="00025292">
                      <w:pPr>
                        <w:pStyle w:val="Heading4"/>
                        <w:rPr>
                          <w:color w:val="auto"/>
                          <w:sz w:val="34"/>
                          <w:szCs w:val="34"/>
                        </w:rPr>
                      </w:pPr>
                      <w:r w:rsidRPr="0090486E">
                        <w:rPr>
                          <w:color w:val="auto"/>
                          <w:sz w:val="34"/>
                          <w:szCs w:val="34"/>
                        </w:rPr>
                        <w:t>Concept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0486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06BB6" wp14:editId="4E20F5D0">
                <wp:simplePos x="0" y="0"/>
                <wp:positionH relativeFrom="page">
                  <wp:posOffset>636270</wp:posOffset>
                </wp:positionH>
                <wp:positionV relativeFrom="page">
                  <wp:posOffset>631825</wp:posOffset>
                </wp:positionV>
                <wp:extent cx="2070100" cy="640080"/>
                <wp:effectExtent l="0" t="0" r="12700" b="0"/>
                <wp:wrapThrough wrapText="bothSides">
                  <wp:wrapPolygon edited="0">
                    <wp:start x="0" y="0"/>
                    <wp:lineTo x="0" y="20571"/>
                    <wp:lineTo x="21467" y="20571"/>
                    <wp:lineTo x="21467" y="0"/>
                    <wp:lineTo x="0" y="0"/>
                  </wp:wrapPolygon>
                </wp:wrapThrough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A7F113" w14:textId="77777777" w:rsidR="00A463B9" w:rsidRDefault="00A463B9" w:rsidP="00025292">
                            <w:pPr>
                              <w:pStyle w:val="Heading1"/>
                            </w:pPr>
                            <w:r>
                              <w:t>Stage 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50.1pt;margin-top:49.75pt;width:163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" fillcolor="black [3215]" stroked="f" strokecolor="#4a7ebb" strokeweight="1.5pt">
                <v:shadow opacity="22938f" mv:blur="38100f" offset="0,2pt"/>
                <v:textbox inset=",7.2pt,,7.2pt">
                  <w:txbxContent>
                    <w:p w14:paraId="68A7F113" w14:textId="77777777" w:rsidR="00A463B9" w:rsidRDefault="00A463B9" w:rsidP="00025292">
                      <w:pPr>
                        <w:pStyle w:val="Heading1"/>
                      </w:pPr>
                      <w:r>
                        <w:t>Stage 1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F70C2">
        <w:br w:type="page"/>
      </w:r>
      <w:r w:rsidR="00A463B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816" behindDoc="0" locked="0" layoutInCell="1" allowOverlap="1" wp14:anchorId="599817F9" wp14:editId="601C059E">
                <wp:simplePos x="0" y="0"/>
                <wp:positionH relativeFrom="page">
                  <wp:posOffset>3924300</wp:posOffset>
                </wp:positionH>
                <wp:positionV relativeFrom="page">
                  <wp:posOffset>1280160</wp:posOffset>
                </wp:positionV>
                <wp:extent cx="3284220" cy="5852160"/>
                <wp:effectExtent l="0" t="0" r="0" b="0"/>
                <wp:wrapThrough wrapText="bothSides">
                  <wp:wrapPolygon edited="0">
                    <wp:start x="167" y="94"/>
                    <wp:lineTo x="167" y="21375"/>
                    <wp:lineTo x="21216" y="21375"/>
                    <wp:lineTo x="21216" y="94"/>
                    <wp:lineTo x="167" y="94"/>
                  </wp:wrapPolygon>
                </wp:wrapThrough>
                <wp:docPr id="2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585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6324601" w14:textId="3FE5B8E7" w:rsidR="007A330A" w:rsidRDefault="007A330A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  <w:t>Spaceship Parts</w:t>
                            </w:r>
                          </w:p>
                          <w:p w14:paraId="392E4A50" w14:textId="48835030" w:rsidR="007A330A" w:rsidRDefault="007A330A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7A330A">
                              <w:rPr>
                                <w:rFonts w:ascii="Arial" w:hAnsi="Arial"/>
                                <w:sz w:val="24"/>
                              </w:rPr>
                              <w:t>1-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When part is hit it destroys itself</w:t>
                            </w:r>
                          </w:p>
                          <w:p w14:paraId="36CD1715" w14:textId="4B681597" w:rsidR="007A330A" w:rsidRDefault="007A330A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2-When a part is hit it add 1 to parts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  <w:t>collected</w:t>
                            </w:r>
                          </w:p>
                          <w:p w14:paraId="6985825E" w14:textId="635A5B77" w:rsidR="007A330A" w:rsidRDefault="007A330A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3-Show parts collected in HUD</w:t>
                            </w:r>
                          </w:p>
                          <w:p w14:paraId="788D8B2A" w14:textId="6920C450" w:rsidR="007A330A" w:rsidRPr="007A330A" w:rsidRDefault="007A330A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4-show icon for all parts needed</w:t>
                            </w:r>
                          </w:p>
                          <w:p w14:paraId="424DAE8E" w14:textId="77777777" w:rsidR="007A330A" w:rsidRDefault="007A330A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</w:pPr>
                          </w:p>
                          <w:p w14:paraId="0037A82B" w14:textId="488B1A7D" w:rsidR="00A463B9" w:rsidRPr="00882ADE" w:rsidRDefault="00A463B9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  <w:t>Door</w:t>
                            </w:r>
                          </w:p>
                          <w:p w14:paraId="40563356" w14:textId="1596219D" w:rsidR="00A463B9" w:rsidRDefault="00A463B9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1-When player walks up to door, open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  <w:t>door</w:t>
                            </w:r>
                          </w:p>
                          <w:p w14:paraId="614AF485" w14:textId="2EA73565" w:rsidR="00A463B9" w:rsidRDefault="00A463B9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2-Only when player has key door will open</w:t>
                            </w:r>
                          </w:p>
                          <w:p w14:paraId="5FB82D32" w14:textId="77777777" w:rsidR="00A463B9" w:rsidRDefault="00A463B9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14:paraId="13938C61" w14:textId="6CF4630D" w:rsidR="00A463B9" w:rsidRDefault="00A463B9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  <w:t>Sounds</w:t>
                            </w:r>
                          </w:p>
                          <w:p w14:paraId="1E7D1498" w14:textId="517C91E7" w:rsidR="00A463B9" w:rsidRDefault="00A463B9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1-Good sound plays when player eats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  <w:t>food</w:t>
                            </w:r>
                          </w:p>
                          <w:p w14:paraId="3F8BDD44" w14:textId="32F63EC2" w:rsidR="00A463B9" w:rsidRDefault="00A463B9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2-Bad sound plays when player loses life</w:t>
                            </w:r>
                          </w:p>
                          <w:p w14:paraId="73B44F91" w14:textId="7BD1AEAE" w:rsidR="00A463B9" w:rsidRDefault="00A463B9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3-Good s</w:t>
                            </w:r>
                            <w:r w:rsidR="00552EB2">
                              <w:rPr>
                                <w:rFonts w:ascii="Arial" w:hAnsi="Arial"/>
                                <w:sz w:val="24"/>
                              </w:rPr>
                              <w:t xml:space="preserve">ound plays when player collects </w:t>
                            </w:r>
                            <w:r w:rsidR="00552EB2">
                              <w:rPr>
                                <w:rFonts w:ascii="Arial" w:hAnsi="Arial"/>
                                <w:sz w:val="24"/>
                              </w:rPr>
                              <w:tab/>
                              <w:t>part</w:t>
                            </w:r>
                          </w:p>
                          <w:p w14:paraId="44302289" w14:textId="7998B3F8" w:rsidR="00A463B9" w:rsidRDefault="00A463B9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4-</w:t>
                            </w:r>
                            <w:r w:rsidR="00552EB2">
                              <w:rPr>
                                <w:rFonts w:ascii="Arial" w:hAnsi="Arial"/>
                                <w:sz w:val="24"/>
                              </w:rPr>
                              <w:t xml:space="preserve">Badsound plays when player is on last </w:t>
                            </w:r>
                            <w:r w:rsidR="00552EB2">
                              <w:rPr>
                                <w:rFonts w:ascii="Arial" w:hAnsi="Arial"/>
                                <w:sz w:val="24"/>
                              </w:rPr>
                              <w:tab/>
                              <w:t>bar of energy</w:t>
                            </w:r>
                          </w:p>
                          <w:p w14:paraId="723D248E" w14:textId="3E39EC14" w:rsidR="00552EB2" w:rsidRDefault="00552EB2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5-Good sound plays when player gets key</w:t>
                            </w:r>
                          </w:p>
                          <w:p w14:paraId="2EB05858" w14:textId="7AF9BEAB" w:rsidR="00552EB2" w:rsidRPr="00882ADE" w:rsidRDefault="00552EB2" w:rsidP="00A463B9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6-Good so</w:t>
                            </w:r>
                            <w:r w:rsidR="00E811F1">
                              <w:rPr>
                                <w:rFonts w:ascii="Arial" w:hAnsi="Arial"/>
                                <w:sz w:val="24"/>
                              </w:rPr>
                              <w:t xml:space="preserve">und plays when player finishes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</w:r>
                            <w:r w:rsidR="00E811F1">
                              <w:rPr>
                                <w:rFonts w:ascii="Arial" w:hAnsi="Arial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evel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309pt;margin-top:100.8pt;width:258.6pt;height:460.8pt;z-index:251681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" mv:complextextbox="1" filled="f" stroked="f">
                <v:textbox inset=",7.2pt,,7.2pt">
                  <w:txbxContent>
                    <w:p w14:paraId="36324601" w14:textId="3FE5B8E7" w:rsidR="007A330A" w:rsidRDefault="007A330A" w:rsidP="00A463B9">
                      <w:pPr>
                        <w:pStyle w:val="BodyText"/>
                        <w:rPr>
                          <w:rFonts w:ascii="Arial" w:hAnsi="Arial"/>
                          <w:sz w:val="24"/>
                          <w:u w:val="single"/>
                        </w:rPr>
                      </w:pPr>
                      <w:r>
                        <w:rPr>
                          <w:rFonts w:ascii="Arial" w:hAnsi="Arial"/>
                          <w:sz w:val="24"/>
                          <w:u w:val="single"/>
                        </w:rPr>
                        <w:t>Spaceship Parts</w:t>
                      </w:r>
                    </w:p>
                    <w:p w14:paraId="392E4A50" w14:textId="48835030" w:rsidR="007A330A" w:rsidRDefault="007A330A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 w:rsidRPr="007A330A">
                        <w:rPr>
                          <w:rFonts w:ascii="Arial" w:hAnsi="Arial"/>
                          <w:sz w:val="24"/>
                        </w:rPr>
                        <w:t>1-</w:t>
                      </w:r>
                      <w:r>
                        <w:rPr>
                          <w:rFonts w:ascii="Arial" w:hAnsi="Arial"/>
                          <w:sz w:val="24"/>
                        </w:rPr>
                        <w:t>When part is hit it destroys itself</w:t>
                      </w:r>
                    </w:p>
                    <w:p w14:paraId="36CD1715" w14:textId="4B681597" w:rsidR="007A330A" w:rsidRDefault="007A330A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2-When a part is hit it add 1 to parts 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  <w:t>collected</w:t>
                      </w:r>
                    </w:p>
                    <w:p w14:paraId="6985825E" w14:textId="635A5B77" w:rsidR="007A330A" w:rsidRDefault="007A330A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3-Show parts collected in HUD</w:t>
                      </w:r>
                    </w:p>
                    <w:p w14:paraId="788D8B2A" w14:textId="6920C450" w:rsidR="007A330A" w:rsidRPr="007A330A" w:rsidRDefault="007A330A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4-show icon for all parts needed</w:t>
                      </w:r>
                    </w:p>
                    <w:p w14:paraId="424DAE8E" w14:textId="77777777" w:rsidR="007A330A" w:rsidRDefault="007A330A" w:rsidP="00A463B9">
                      <w:pPr>
                        <w:pStyle w:val="BodyText"/>
                        <w:rPr>
                          <w:rFonts w:ascii="Arial" w:hAnsi="Arial"/>
                          <w:sz w:val="24"/>
                          <w:u w:val="single"/>
                        </w:rPr>
                      </w:pPr>
                    </w:p>
                    <w:p w14:paraId="0037A82B" w14:textId="488B1A7D" w:rsidR="00A463B9" w:rsidRPr="00882ADE" w:rsidRDefault="00A463B9" w:rsidP="00A463B9">
                      <w:pPr>
                        <w:pStyle w:val="BodyText"/>
                        <w:rPr>
                          <w:rFonts w:ascii="Arial" w:hAnsi="Arial"/>
                          <w:sz w:val="24"/>
                          <w:u w:val="single"/>
                        </w:rPr>
                      </w:pPr>
                      <w:r>
                        <w:rPr>
                          <w:rFonts w:ascii="Arial" w:hAnsi="Arial"/>
                          <w:sz w:val="24"/>
                          <w:u w:val="single"/>
                        </w:rPr>
                        <w:t>Door</w:t>
                      </w:r>
                    </w:p>
                    <w:p w14:paraId="40563356" w14:textId="1596219D" w:rsidR="00A463B9" w:rsidRDefault="00A463B9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1-When player walks up to door, open 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  <w:t>door</w:t>
                      </w:r>
                    </w:p>
                    <w:p w14:paraId="614AF485" w14:textId="2EA73565" w:rsidR="00A463B9" w:rsidRDefault="00A463B9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2-Only when player has key door will open</w:t>
                      </w:r>
                    </w:p>
                    <w:p w14:paraId="5FB82D32" w14:textId="77777777" w:rsidR="00A463B9" w:rsidRDefault="00A463B9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</w:p>
                    <w:p w14:paraId="13938C61" w14:textId="6CF4630D" w:rsidR="00A463B9" w:rsidRDefault="00A463B9" w:rsidP="00A463B9">
                      <w:pPr>
                        <w:pStyle w:val="BodyText"/>
                        <w:rPr>
                          <w:rFonts w:ascii="Arial" w:hAnsi="Arial"/>
                          <w:sz w:val="24"/>
                          <w:u w:val="single"/>
                        </w:rPr>
                      </w:pPr>
                      <w:r>
                        <w:rPr>
                          <w:rFonts w:ascii="Arial" w:hAnsi="Arial"/>
                          <w:sz w:val="24"/>
                          <w:u w:val="single"/>
                        </w:rPr>
                        <w:t>Sounds</w:t>
                      </w:r>
                    </w:p>
                    <w:p w14:paraId="1E7D1498" w14:textId="517C91E7" w:rsidR="00A463B9" w:rsidRDefault="00A463B9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1-Good sound plays when player eats 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  <w:t>food</w:t>
                      </w:r>
                    </w:p>
                    <w:p w14:paraId="3F8BDD44" w14:textId="32F63EC2" w:rsidR="00A463B9" w:rsidRDefault="00A463B9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2-Bad sound plays when player loses life</w:t>
                      </w:r>
                    </w:p>
                    <w:p w14:paraId="73B44F91" w14:textId="7BD1AEAE" w:rsidR="00A463B9" w:rsidRDefault="00A463B9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3-Good s</w:t>
                      </w:r>
                      <w:r w:rsidR="00552EB2">
                        <w:rPr>
                          <w:rFonts w:ascii="Arial" w:hAnsi="Arial"/>
                          <w:sz w:val="24"/>
                        </w:rPr>
                        <w:t xml:space="preserve">ound plays when player collects </w:t>
                      </w:r>
                      <w:r w:rsidR="00552EB2">
                        <w:rPr>
                          <w:rFonts w:ascii="Arial" w:hAnsi="Arial"/>
                          <w:sz w:val="24"/>
                        </w:rPr>
                        <w:tab/>
                        <w:t>part</w:t>
                      </w:r>
                    </w:p>
                    <w:p w14:paraId="44302289" w14:textId="7998B3F8" w:rsidR="00A463B9" w:rsidRDefault="00A463B9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4-</w:t>
                      </w:r>
                      <w:r w:rsidR="00552EB2">
                        <w:rPr>
                          <w:rFonts w:ascii="Arial" w:hAnsi="Arial"/>
                          <w:sz w:val="24"/>
                        </w:rPr>
                        <w:t xml:space="preserve">Badsound plays when player is on last </w:t>
                      </w:r>
                      <w:r w:rsidR="00552EB2">
                        <w:rPr>
                          <w:rFonts w:ascii="Arial" w:hAnsi="Arial"/>
                          <w:sz w:val="24"/>
                        </w:rPr>
                        <w:tab/>
                        <w:t>bar of energy</w:t>
                      </w:r>
                    </w:p>
                    <w:p w14:paraId="723D248E" w14:textId="3E39EC14" w:rsidR="00552EB2" w:rsidRDefault="00552EB2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5-Good sound plays when player gets key</w:t>
                      </w:r>
                    </w:p>
                    <w:p w14:paraId="2EB05858" w14:textId="7AF9BEAB" w:rsidR="00552EB2" w:rsidRPr="00882ADE" w:rsidRDefault="00552EB2" w:rsidP="00A463B9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6-Good so</w:t>
                      </w:r>
                      <w:r w:rsidR="00E811F1">
                        <w:rPr>
                          <w:rFonts w:ascii="Arial" w:hAnsi="Arial"/>
                          <w:sz w:val="24"/>
                        </w:rPr>
                        <w:t xml:space="preserve">und plays when player finishes 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</w:r>
                      <w:r w:rsidR="00E811F1">
                        <w:rPr>
                          <w:rFonts w:ascii="Arial" w:hAnsi="Arial"/>
                          <w:sz w:val="24"/>
                        </w:rPr>
                        <w:t>l</w:t>
                      </w:r>
                      <w:r>
                        <w:rPr>
                          <w:rFonts w:ascii="Arial" w:hAnsi="Arial"/>
                          <w:sz w:val="24"/>
                        </w:rPr>
                        <w:t>evel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82ADE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9F2EA5D" wp14:editId="5B00C20B">
                <wp:simplePos x="0" y="0"/>
                <wp:positionH relativeFrom="page">
                  <wp:posOffset>640080</wp:posOffset>
                </wp:positionH>
                <wp:positionV relativeFrom="page">
                  <wp:posOffset>1280160</wp:posOffset>
                </wp:positionV>
                <wp:extent cx="3284220" cy="5852160"/>
                <wp:effectExtent l="0" t="0" r="0" b="0"/>
                <wp:wrapThrough wrapText="bothSides">
                  <wp:wrapPolygon edited="0">
                    <wp:start x="167" y="94"/>
                    <wp:lineTo x="167" y="21375"/>
                    <wp:lineTo x="21216" y="21375"/>
                    <wp:lineTo x="21216" y="94"/>
                    <wp:lineTo x="167" y="94"/>
                  </wp:wrapPolygon>
                </wp:wrapThrough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585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3F562B8" w14:textId="375D04EC" w:rsidR="00A463B9" w:rsidRPr="00882ADE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</w:pPr>
                            <w:r w:rsidRPr="00882ADE"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  <w:t>Player Character</w:t>
                            </w:r>
                          </w:p>
                          <w:p w14:paraId="3C738909" w14:textId="78F587FB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1-Alien – 3</w:t>
                            </w:r>
                            <w:r w:rsidRPr="00882ADE">
                              <w:rPr>
                                <w:rFonts w:ascii="Arial" w:hAnsi="Arial"/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 person controller</w:t>
                            </w:r>
                          </w:p>
                          <w:p w14:paraId="5E347505" w14:textId="77777777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</w:pPr>
                          </w:p>
                          <w:p w14:paraId="4EE5BC5F" w14:textId="082A62F9" w:rsidR="00A463B9" w:rsidRPr="00882ADE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</w:pPr>
                            <w:r w:rsidRPr="00882ADE"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  <w:t>Energy</w:t>
                            </w:r>
                            <w:r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  <w:t>/Lives</w:t>
                            </w:r>
                          </w:p>
                          <w:p w14:paraId="5534165F" w14:textId="171FBB90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1-Static lives displayed on screen</w:t>
                            </w:r>
                          </w:p>
                          <w:p w14:paraId="3F937FA7" w14:textId="34036343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2-Dynamic lives changing as player dies</w:t>
                            </w:r>
                          </w:p>
                          <w:p w14:paraId="7254A323" w14:textId="5D772F65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3-Energy bar added with 4 stage health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  <w:t>bar, no energy in bar results in lose life</w:t>
                            </w:r>
                          </w:p>
                          <w:p w14:paraId="6B6754EB" w14:textId="6C2111B8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4-If player is on last life and no energy in</w:t>
                            </w:r>
                          </w:p>
                          <w:p w14:paraId="74C8A8A6" w14:textId="0AB7A272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4"/>
                              </w:rPr>
                              <w:t>bar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 then the player dies</w:t>
                            </w:r>
                          </w:p>
                          <w:p w14:paraId="69F6F4DF" w14:textId="60A1EC62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5-Notify user of low energy</w:t>
                            </w:r>
                          </w:p>
                          <w:p w14:paraId="5D23A32D" w14:textId="12B8FAB8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6-Sound added when player dies</w:t>
                            </w:r>
                          </w:p>
                          <w:p w14:paraId="6EC6DDB6" w14:textId="77777777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14:paraId="372DE724" w14:textId="7709305C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</w:pPr>
                            <w:r w:rsidRPr="00882ADE"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  <w:t>Food</w:t>
                            </w:r>
                          </w:p>
                          <w:p w14:paraId="369122EC" w14:textId="0B37162E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1-When food is hit it destroys itself</w:t>
                            </w:r>
                          </w:p>
                          <w:p w14:paraId="3646243D" w14:textId="3DDE99FF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2-Add a notice that user gained energy</w:t>
                            </w:r>
                          </w:p>
                          <w:p w14:paraId="0FB4E21F" w14:textId="233CE5B1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3-Change the food items available in the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  <w:t>HUD</w:t>
                            </w:r>
                          </w:p>
                          <w:p w14:paraId="1C76A7C6" w14:textId="491C9F4C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4-Generate new food items randomly</w:t>
                            </w:r>
                          </w:p>
                          <w:p w14:paraId="53A9946E" w14:textId="77777777" w:rsidR="00A463B9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14:paraId="713953E8" w14:textId="77777777" w:rsidR="00A463B9" w:rsidRDefault="00A463B9" w:rsidP="00882ADE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</w:pPr>
                            <w:r w:rsidRPr="00882ADE"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  <w:t>Key</w:t>
                            </w:r>
                          </w:p>
                          <w:p w14:paraId="3F54E87D" w14:textId="351855FC" w:rsidR="00A463B9" w:rsidRDefault="00A463B9" w:rsidP="00882ADE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882ADE">
                              <w:rPr>
                                <w:rFonts w:ascii="Arial" w:hAnsi="Arial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-When key is hit it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sz w:val="24"/>
                              </w:rPr>
                              <w:t>destroys itself</w:t>
                            </w:r>
                          </w:p>
                          <w:p w14:paraId="3767CAF8" w14:textId="121B6877" w:rsidR="00A463B9" w:rsidRDefault="00A463B9" w:rsidP="00882ADE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2-Notify user they have a key</w:t>
                            </w:r>
                          </w:p>
                          <w:p w14:paraId="23E2517B" w14:textId="758808FE" w:rsidR="00A463B9" w:rsidRDefault="00A463B9" w:rsidP="00882ADE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3-Key can open spaceship door</w:t>
                            </w:r>
                            <w:r w:rsidR="007A330A">
                              <w:rPr>
                                <w:rFonts w:ascii="Arial" w:hAnsi="Arial"/>
                                <w:sz w:val="24"/>
                              </w:rPr>
                              <w:t xml:space="preserve"> notice</w:t>
                            </w:r>
                          </w:p>
                          <w:p w14:paraId="731130BF" w14:textId="7ECDF0FB" w:rsidR="007A330A" w:rsidRDefault="007A330A" w:rsidP="00882ADE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4-Add key to HUD</w:t>
                            </w:r>
                          </w:p>
                          <w:p w14:paraId="39B19415" w14:textId="42597C65" w:rsidR="00A463B9" w:rsidRPr="00882ADE" w:rsidRDefault="00A463B9" w:rsidP="00025292">
                            <w:pPr>
                              <w:pStyle w:val="BodyTex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00.8pt;width:258.6pt;height:460.8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" mv:complextextbox="1" filled="f" stroked="f">
                <v:textbox inset=",7.2pt,,7.2pt">
                  <w:txbxContent>
                    <w:p w14:paraId="33F562B8" w14:textId="375D04EC" w:rsidR="00A463B9" w:rsidRPr="00882ADE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  <w:u w:val="single"/>
                        </w:rPr>
                      </w:pPr>
                      <w:r w:rsidRPr="00882ADE">
                        <w:rPr>
                          <w:rFonts w:ascii="Arial" w:hAnsi="Arial"/>
                          <w:sz w:val="24"/>
                          <w:u w:val="single"/>
                        </w:rPr>
                        <w:t>Player Character</w:t>
                      </w:r>
                    </w:p>
                    <w:p w14:paraId="3C738909" w14:textId="78F587FB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1-Alien – 3</w:t>
                      </w:r>
                      <w:r w:rsidRPr="00882ADE">
                        <w:rPr>
                          <w:rFonts w:ascii="Arial" w:hAnsi="Arial"/>
                          <w:sz w:val="24"/>
                          <w:vertAlign w:val="superscript"/>
                        </w:rPr>
                        <w:t>rd</w:t>
                      </w:r>
                      <w:r>
                        <w:rPr>
                          <w:rFonts w:ascii="Arial" w:hAnsi="Arial"/>
                          <w:sz w:val="24"/>
                        </w:rPr>
                        <w:t xml:space="preserve"> person controller</w:t>
                      </w:r>
                    </w:p>
                    <w:p w14:paraId="5E347505" w14:textId="77777777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  <w:u w:val="single"/>
                        </w:rPr>
                      </w:pPr>
                    </w:p>
                    <w:p w14:paraId="4EE5BC5F" w14:textId="082A62F9" w:rsidR="00A463B9" w:rsidRPr="00882ADE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  <w:u w:val="single"/>
                        </w:rPr>
                      </w:pPr>
                      <w:r w:rsidRPr="00882ADE">
                        <w:rPr>
                          <w:rFonts w:ascii="Arial" w:hAnsi="Arial"/>
                          <w:sz w:val="24"/>
                          <w:u w:val="single"/>
                        </w:rPr>
                        <w:t>Energy</w:t>
                      </w:r>
                      <w:r>
                        <w:rPr>
                          <w:rFonts w:ascii="Arial" w:hAnsi="Arial"/>
                          <w:sz w:val="24"/>
                          <w:u w:val="single"/>
                        </w:rPr>
                        <w:t>/Lives</w:t>
                      </w:r>
                    </w:p>
                    <w:p w14:paraId="5534165F" w14:textId="171FBB90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1-Static lives displayed on screen</w:t>
                      </w:r>
                    </w:p>
                    <w:p w14:paraId="3F937FA7" w14:textId="34036343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2-Dynamic lives changing as player dies</w:t>
                      </w:r>
                    </w:p>
                    <w:p w14:paraId="7254A323" w14:textId="5D772F65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3-Energy bar added with 4 stage health 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  <w:t>bar, no energy in bar results in lose life</w:t>
                      </w:r>
                    </w:p>
                    <w:p w14:paraId="6B6754EB" w14:textId="6C2111B8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4-If player is on last life and no energy in</w:t>
                      </w:r>
                    </w:p>
                    <w:p w14:paraId="74C8A8A6" w14:textId="0AB7A272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/>
                          <w:sz w:val="24"/>
                        </w:rPr>
                        <w:t>bar</w:t>
                      </w:r>
                      <w:proofErr w:type="gramEnd"/>
                      <w:r>
                        <w:rPr>
                          <w:rFonts w:ascii="Arial" w:hAnsi="Arial"/>
                          <w:sz w:val="24"/>
                        </w:rPr>
                        <w:t xml:space="preserve"> then the player dies</w:t>
                      </w:r>
                    </w:p>
                    <w:p w14:paraId="69F6F4DF" w14:textId="60A1EC62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5-Notify user of low energy</w:t>
                      </w:r>
                    </w:p>
                    <w:p w14:paraId="5D23A32D" w14:textId="12B8FAB8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6-Sound added when player dies</w:t>
                      </w:r>
                    </w:p>
                    <w:p w14:paraId="6EC6DDB6" w14:textId="77777777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</w:p>
                    <w:p w14:paraId="372DE724" w14:textId="7709305C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  <w:u w:val="single"/>
                        </w:rPr>
                      </w:pPr>
                      <w:r w:rsidRPr="00882ADE">
                        <w:rPr>
                          <w:rFonts w:ascii="Arial" w:hAnsi="Arial"/>
                          <w:sz w:val="24"/>
                          <w:u w:val="single"/>
                        </w:rPr>
                        <w:t>Food</w:t>
                      </w:r>
                    </w:p>
                    <w:p w14:paraId="369122EC" w14:textId="0B37162E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1-When food is hit it destroys itself</w:t>
                      </w:r>
                    </w:p>
                    <w:p w14:paraId="3646243D" w14:textId="3DDE99FF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2-Add a notice that user gained energy</w:t>
                      </w:r>
                    </w:p>
                    <w:p w14:paraId="0FB4E21F" w14:textId="233CE5B1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3-Change the food items available in the 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  <w:t>HUD</w:t>
                      </w:r>
                    </w:p>
                    <w:p w14:paraId="1C76A7C6" w14:textId="491C9F4C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4-Generate new food items randomly</w:t>
                      </w:r>
                    </w:p>
                    <w:p w14:paraId="53A9946E" w14:textId="77777777" w:rsidR="00A463B9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</w:p>
                    <w:p w14:paraId="713953E8" w14:textId="77777777" w:rsidR="00A463B9" w:rsidRDefault="00A463B9" w:rsidP="00882ADE">
                      <w:pPr>
                        <w:pStyle w:val="BodyText"/>
                        <w:rPr>
                          <w:rFonts w:ascii="Arial" w:hAnsi="Arial"/>
                          <w:sz w:val="24"/>
                          <w:u w:val="single"/>
                        </w:rPr>
                      </w:pPr>
                      <w:r w:rsidRPr="00882ADE">
                        <w:rPr>
                          <w:rFonts w:ascii="Arial" w:hAnsi="Arial"/>
                          <w:sz w:val="24"/>
                          <w:u w:val="single"/>
                        </w:rPr>
                        <w:t>Key</w:t>
                      </w:r>
                    </w:p>
                    <w:p w14:paraId="3F54E87D" w14:textId="351855FC" w:rsidR="00A463B9" w:rsidRDefault="00A463B9" w:rsidP="00882ADE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 w:rsidRPr="00882ADE">
                        <w:rPr>
                          <w:rFonts w:ascii="Arial" w:hAnsi="Arial"/>
                          <w:sz w:val="24"/>
                        </w:rPr>
                        <w:t>1</w:t>
                      </w:r>
                      <w:r>
                        <w:rPr>
                          <w:rFonts w:ascii="Arial" w:hAnsi="Arial"/>
                          <w:sz w:val="24"/>
                        </w:rPr>
                        <w:t xml:space="preserve">-When key is hit it 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sz w:val="24"/>
                        </w:rPr>
                        <w:t>destroys itself</w:t>
                      </w:r>
                    </w:p>
                    <w:p w14:paraId="3767CAF8" w14:textId="121B6877" w:rsidR="00A463B9" w:rsidRDefault="00A463B9" w:rsidP="00882ADE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2-Notify user they have a key</w:t>
                      </w:r>
                    </w:p>
                    <w:p w14:paraId="23E2517B" w14:textId="758808FE" w:rsidR="00A463B9" w:rsidRDefault="00A463B9" w:rsidP="00882ADE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3-Key can open spaceship door</w:t>
                      </w:r>
                      <w:r w:rsidR="007A330A">
                        <w:rPr>
                          <w:rFonts w:ascii="Arial" w:hAnsi="Arial"/>
                          <w:sz w:val="24"/>
                        </w:rPr>
                        <w:t xml:space="preserve"> notice</w:t>
                      </w:r>
                    </w:p>
                    <w:p w14:paraId="731130BF" w14:textId="7ECDF0FB" w:rsidR="007A330A" w:rsidRDefault="007A330A" w:rsidP="00882ADE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4-Add key to HUD</w:t>
                      </w:r>
                    </w:p>
                    <w:p w14:paraId="39B19415" w14:textId="42597C65" w:rsidR="00A463B9" w:rsidRPr="00882ADE" w:rsidRDefault="00A463B9" w:rsidP="00025292">
                      <w:pPr>
                        <w:pStyle w:val="BodyText"/>
                        <w:rPr>
                          <w:rFonts w:ascii="Arial" w:hAnsi="Arial"/>
                          <w:sz w:val="24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82AD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D36DF04" wp14:editId="173692CA">
                <wp:simplePos x="0" y="0"/>
                <wp:positionH relativeFrom="page">
                  <wp:posOffset>640080</wp:posOffset>
                </wp:positionH>
                <wp:positionV relativeFrom="page">
                  <wp:posOffset>640080</wp:posOffset>
                </wp:positionV>
                <wp:extent cx="6583680" cy="64008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00" y="20571"/>
                    <wp:lineTo x="21500" y="0"/>
                    <wp:lineTo x="0" y="0"/>
                  </wp:wrapPolygon>
                </wp:wrapThrough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F776A8" w14:textId="77777777" w:rsidR="00A463B9" w:rsidRPr="00471BD9" w:rsidRDefault="00A463B9" w:rsidP="00025292">
                            <w:pPr>
                              <w:pStyle w:val="Heading1"/>
                            </w:pPr>
                            <w:r>
                              <w:t>Alien Hunt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50.4pt;margin-top:50.4pt;width:518.4pt;height:50.4pt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" fillcolor="black [3215]" stroked="f" strokecolor="#4a7ebb" strokeweight="1.5pt">
                <v:shadow opacity="22938f" mv:blur="38100f" offset="0,2pt"/>
                <v:textbox inset=",7.2pt,,7.2pt">
                  <w:txbxContent>
                    <w:p w14:paraId="64F776A8" w14:textId="77777777" w:rsidR="00A463B9" w:rsidRPr="00471BD9" w:rsidRDefault="00A463B9" w:rsidP="00025292">
                      <w:pPr>
                        <w:pStyle w:val="Heading1"/>
                      </w:pPr>
                      <w:r>
                        <w:t>Alien Hunt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114D9">
        <w:rPr>
          <w:noProof/>
        </w:rPr>
        <mc:AlternateContent>
          <mc:Choice Requires="wps">
            <w:drawing>
              <wp:anchor distT="0" distB="0" distL="114300" distR="114300" simplePos="0" relativeHeight="251660312" behindDoc="0" locked="0" layoutInCell="1" allowOverlap="1" wp14:anchorId="61831E74" wp14:editId="1E80DD3B">
                <wp:simplePos x="0" y="0"/>
                <wp:positionH relativeFrom="page">
                  <wp:posOffset>7220585</wp:posOffset>
                </wp:positionH>
                <wp:positionV relativeFrom="page">
                  <wp:posOffset>1402080</wp:posOffset>
                </wp:positionV>
                <wp:extent cx="2197735" cy="5730240"/>
                <wp:effectExtent l="0" t="0" r="0" b="0"/>
                <wp:wrapThrough wrapText="bothSides">
                  <wp:wrapPolygon edited="0">
                    <wp:start x="250" y="96"/>
                    <wp:lineTo x="250" y="21351"/>
                    <wp:lineTo x="20970" y="21351"/>
                    <wp:lineTo x="20970" y="96"/>
                    <wp:lineTo x="250" y="96"/>
                  </wp:wrapPolygon>
                </wp:wrapThrough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573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DB3C84E" w14:textId="3E79B802" w:rsidR="00A463B9" w:rsidRPr="005C1A01" w:rsidRDefault="00A463B9" w:rsidP="00025292">
                            <w:pPr>
                              <w:pStyle w:val="BodyText3"/>
                              <w:rPr>
                                <w:rFonts w:ascii="Arial" w:hAnsi="Arial"/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5C1A01">
                              <w:rPr>
                                <w:rFonts w:ascii="Arial" w:hAnsi="Arial"/>
                                <w:b/>
                                <w:color w:val="FF0000"/>
                                <w:sz w:val="30"/>
                                <w:szCs w:val="30"/>
                              </w:rPr>
                              <w:t>Feb 28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FF0000"/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FF0000"/>
                                <w:sz w:val="30"/>
                                <w:szCs w:val="30"/>
                              </w:rPr>
                              <w:t>Concept First Draft</w:t>
                            </w:r>
                          </w:p>
                          <w:p w14:paraId="1E9F9F1F" w14:textId="69ACB605" w:rsidR="00A463B9" w:rsidRPr="005C1A01" w:rsidRDefault="00A463B9" w:rsidP="00025292">
                            <w:pPr>
                              <w:pStyle w:val="BodyText3"/>
                              <w:rPr>
                                <w:rFonts w:ascii="Arial" w:hAnsi="Arial"/>
                                <w:b/>
                                <w:color w:val="FF6600"/>
                                <w:sz w:val="30"/>
                                <w:szCs w:val="30"/>
                              </w:rPr>
                            </w:pPr>
                            <w:r w:rsidRPr="005C1A01">
                              <w:rPr>
                                <w:rFonts w:ascii="Arial" w:hAnsi="Arial"/>
                                <w:b/>
                                <w:color w:val="FF6600"/>
                                <w:sz w:val="30"/>
                                <w:szCs w:val="30"/>
                              </w:rPr>
                              <w:t>Feb 29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FF6600"/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/>
                                <w:color w:val="FF66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FF6600"/>
                                <w:sz w:val="30"/>
                                <w:szCs w:val="30"/>
                              </w:rPr>
                              <w:t>Concept Second Draft</w:t>
                            </w:r>
                          </w:p>
                          <w:p w14:paraId="0BF188A8" w14:textId="119E38E4" w:rsidR="00A463B9" w:rsidRPr="005C1A01" w:rsidRDefault="00A463B9" w:rsidP="00025292">
                            <w:pPr>
                              <w:pStyle w:val="BodyText3"/>
                              <w:rPr>
                                <w:rFonts w:ascii="Arial" w:hAnsi="Arial"/>
                                <w:b/>
                                <w:color w:val="800000"/>
                                <w:sz w:val="30"/>
                                <w:szCs w:val="30"/>
                              </w:rPr>
                            </w:pPr>
                            <w:r w:rsidRPr="005C1A01">
                              <w:rPr>
                                <w:rFonts w:ascii="Arial" w:hAnsi="Arial"/>
                                <w:b/>
                                <w:color w:val="800000"/>
                                <w:sz w:val="30"/>
                                <w:szCs w:val="30"/>
                              </w:rPr>
                              <w:t>March 7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800000"/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/>
                                <w:color w:val="8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800000"/>
                                <w:sz w:val="30"/>
                                <w:szCs w:val="30"/>
                              </w:rPr>
                              <w:t xml:space="preserve">Rough Sketches </w:t>
                            </w:r>
                          </w:p>
                          <w:p w14:paraId="4447D134" w14:textId="5CA52002" w:rsidR="00A463B9" w:rsidRPr="005C1A01" w:rsidRDefault="00A463B9" w:rsidP="00025292">
                            <w:pPr>
                              <w:pStyle w:val="BodyText3"/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  <w:vertAlign w:val="superscript"/>
                              </w:rPr>
                            </w:pPr>
                            <w:r w:rsidRPr="005C1A01"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  <w:t>March 14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  <w:vertAlign w:val="superscript"/>
                              </w:rPr>
                              <w:t xml:space="preserve"> 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  <w:t>Design Levels</w:t>
                            </w:r>
                          </w:p>
                          <w:p w14:paraId="14A4AE1B" w14:textId="68C7FADD" w:rsidR="00A463B9" w:rsidRPr="005C1A01" w:rsidRDefault="00A463B9" w:rsidP="00025292">
                            <w:pPr>
                              <w:pStyle w:val="BodyText3"/>
                              <w:rPr>
                                <w:rFonts w:ascii="Arial" w:hAnsi="Arial"/>
                                <w:b/>
                                <w:color w:val="008000"/>
                                <w:sz w:val="30"/>
                                <w:szCs w:val="30"/>
                              </w:rPr>
                            </w:pPr>
                            <w:r w:rsidRPr="005C1A01">
                              <w:rPr>
                                <w:rFonts w:ascii="Arial" w:hAnsi="Arial"/>
                                <w:b/>
                                <w:color w:val="008000"/>
                                <w:sz w:val="30"/>
                                <w:szCs w:val="30"/>
                              </w:rPr>
                              <w:t>March 18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008000"/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/>
                                <w:color w:val="008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008000"/>
                                <w:sz w:val="30"/>
                                <w:szCs w:val="30"/>
                              </w:rPr>
                              <w:t>Class Diagram</w:t>
                            </w:r>
                          </w:p>
                          <w:p w14:paraId="09FEAF8A" w14:textId="3E91239F" w:rsidR="00A463B9" w:rsidRPr="005C1A01" w:rsidRDefault="00A463B9" w:rsidP="00025292">
                            <w:pPr>
                              <w:pStyle w:val="BodyText3"/>
                              <w:rPr>
                                <w:rFonts w:ascii="Arial" w:hAnsi="Arial"/>
                                <w:b/>
                                <w:color w:val="3366FF"/>
                                <w:sz w:val="30"/>
                                <w:szCs w:val="30"/>
                              </w:rPr>
                            </w:pPr>
                            <w:r w:rsidRPr="005C1A01">
                              <w:rPr>
                                <w:rFonts w:ascii="Arial" w:hAnsi="Arial"/>
                                <w:b/>
                                <w:color w:val="3366FF"/>
                                <w:sz w:val="30"/>
                                <w:szCs w:val="30"/>
                              </w:rPr>
                              <w:t>March 19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3366FF"/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/>
                                <w:color w:val="3366FF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C1A01">
                              <w:rPr>
                                <w:rFonts w:ascii="Arial" w:hAnsi="Arial"/>
                                <w:b/>
                                <w:color w:val="3366FF"/>
                                <w:sz w:val="30"/>
                                <w:szCs w:val="30"/>
                              </w:rPr>
                              <w:t>Doxygen</w:t>
                            </w:r>
                            <w:proofErr w:type="spellEnd"/>
                            <w:r w:rsidRPr="005C1A01">
                              <w:rPr>
                                <w:rFonts w:ascii="Arial" w:hAnsi="Arial"/>
                                <w:b/>
                                <w:color w:val="3366FF"/>
                                <w:sz w:val="30"/>
                                <w:szCs w:val="30"/>
                              </w:rPr>
                              <w:t xml:space="preserve"> Notation </w:t>
                            </w:r>
                          </w:p>
                          <w:p w14:paraId="59E0ACD8" w14:textId="4CF0399E" w:rsidR="00A463B9" w:rsidRDefault="00A463B9" w:rsidP="00025292">
                            <w:pPr>
                              <w:pStyle w:val="BodyText3"/>
                              <w:rPr>
                                <w:rFonts w:ascii="Arial" w:hAnsi="Arial"/>
                                <w:b/>
                                <w:color w:val="000090"/>
                                <w:sz w:val="30"/>
                                <w:szCs w:val="30"/>
                              </w:rPr>
                            </w:pPr>
                            <w:r w:rsidRPr="005C1A01">
                              <w:rPr>
                                <w:rFonts w:ascii="Arial" w:hAnsi="Arial"/>
                                <w:b/>
                                <w:color w:val="000090"/>
                                <w:sz w:val="30"/>
                                <w:szCs w:val="30"/>
                              </w:rPr>
                              <w:t>March 28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000090"/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9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C1A01">
                              <w:rPr>
                                <w:rFonts w:ascii="Arial" w:hAnsi="Arial"/>
                                <w:b/>
                                <w:color w:val="000090"/>
                                <w:sz w:val="30"/>
                                <w:szCs w:val="30"/>
                              </w:rPr>
                              <w:t>Complete Class Code</w:t>
                            </w:r>
                          </w:p>
                          <w:p w14:paraId="181C91D1" w14:textId="7B956DCE" w:rsidR="00A463B9" w:rsidRPr="00C56419" w:rsidRDefault="00A463B9" w:rsidP="00025292">
                            <w:pPr>
                              <w:pStyle w:val="BodyText3"/>
                              <w:rPr>
                                <w:rFonts w:ascii="Arial" w:hAnsi="Arial"/>
                                <w:b/>
                                <w:color w:val="660066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C56419">
                              <w:rPr>
                                <w:rFonts w:ascii="Arial" w:hAnsi="Arial"/>
                                <w:b/>
                                <w:color w:val="660066"/>
                                <w:sz w:val="30"/>
                                <w:szCs w:val="30"/>
                              </w:rPr>
                              <w:t>April  4</w:t>
                            </w:r>
                            <w:r w:rsidRPr="00C56419">
                              <w:rPr>
                                <w:rFonts w:ascii="Arial" w:hAnsi="Arial"/>
                                <w:b/>
                                <w:color w:val="660066"/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 w:rsidRPr="00C56419">
                              <w:rPr>
                                <w:rFonts w:ascii="Arial" w:hAnsi="Arial"/>
                                <w:b/>
                                <w:color w:val="660066"/>
                                <w:sz w:val="30"/>
                                <w:szCs w:val="30"/>
                              </w:rPr>
                              <w:t xml:space="preserve"> Final Revision</w:t>
                            </w:r>
                          </w:p>
                          <w:p w14:paraId="2EA28321" w14:textId="6BC42BB1" w:rsidR="00A463B9" w:rsidRPr="00C56419" w:rsidRDefault="00A463B9" w:rsidP="00025292">
                            <w:pPr>
                              <w:pStyle w:val="BodyText3"/>
                              <w:rPr>
                                <w:rFonts w:ascii="Arial" w:hAnsi="Arial"/>
                                <w:b/>
                                <w:color w:val="7EEBC3"/>
                                <w:sz w:val="30"/>
                                <w:szCs w:val="30"/>
                              </w:rPr>
                            </w:pPr>
                            <w:r w:rsidRPr="00C56419">
                              <w:rPr>
                                <w:rFonts w:ascii="Arial" w:hAnsi="Arial"/>
                                <w:b/>
                                <w:color w:val="7EEBC3"/>
                                <w:sz w:val="30"/>
                                <w:szCs w:val="30"/>
                              </w:rPr>
                              <w:t>April 7</w:t>
                            </w:r>
                            <w:r w:rsidRPr="00C56419">
                              <w:rPr>
                                <w:rFonts w:ascii="Arial" w:hAnsi="Arial"/>
                                <w:b/>
                                <w:color w:val="7EEBC3"/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 w:rsidRPr="00C56419">
                              <w:rPr>
                                <w:rFonts w:ascii="Arial" w:hAnsi="Arial"/>
                                <w:b/>
                                <w:color w:val="7EEBC3"/>
                                <w:sz w:val="30"/>
                                <w:szCs w:val="30"/>
                              </w:rPr>
                              <w:t xml:space="preserve"> Game Complete</w:t>
                            </w:r>
                          </w:p>
                          <w:p w14:paraId="1B53CE63" w14:textId="77777777" w:rsidR="00A463B9" w:rsidRPr="000114D9" w:rsidRDefault="00A463B9" w:rsidP="00025292">
                            <w:pPr>
                              <w:pStyle w:val="BodyText3"/>
                              <w:rPr>
                                <w:color w:val="3366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8" type="#_x0000_t202" style="position:absolute;margin-left:568.55pt;margin-top:110.4pt;width:173.05pt;height:451.2pt;z-index:251660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" mv:complextextbox="1" filled="f" stroked="f">
                <v:textbox inset=",7.2pt,,7.2pt">
                  <w:txbxContent>
                    <w:p w14:paraId="5DB3C84E" w14:textId="3E79B802" w:rsidR="00A463B9" w:rsidRPr="005C1A01" w:rsidRDefault="00A463B9" w:rsidP="00025292">
                      <w:pPr>
                        <w:pStyle w:val="BodyText3"/>
                        <w:rPr>
                          <w:rFonts w:ascii="Arial" w:hAnsi="Arial"/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5C1A01">
                        <w:rPr>
                          <w:rFonts w:ascii="Arial" w:hAnsi="Arial"/>
                          <w:b/>
                          <w:color w:val="FF0000"/>
                          <w:sz w:val="30"/>
                          <w:szCs w:val="30"/>
                        </w:rPr>
                        <w:t>Feb 28</w:t>
                      </w:r>
                      <w:r w:rsidRPr="005C1A01">
                        <w:rPr>
                          <w:rFonts w:ascii="Arial" w:hAnsi="Arial"/>
                          <w:b/>
                          <w:color w:val="FF0000"/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 w:rsidRPr="005C1A01">
                        <w:rPr>
                          <w:rFonts w:ascii="Arial" w:hAnsi="Arial"/>
                          <w:b/>
                          <w:color w:val="FF0000"/>
                          <w:sz w:val="30"/>
                          <w:szCs w:val="30"/>
                        </w:rPr>
                        <w:t>Concept First Draft</w:t>
                      </w:r>
                    </w:p>
                    <w:p w14:paraId="1E9F9F1F" w14:textId="69ACB605" w:rsidR="00A463B9" w:rsidRPr="005C1A01" w:rsidRDefault="00A463B9" w:rsidP="00025292">
                      <w:pPr>
                        <w:pStyle w:val="BodyText3"/>
                        <w:rPr>
                          <w:rFonts w:ascii="Arial" w:hAnsi="Arial"/>
                          <w:b/>
                          <w:color w:val="FF6600"/>
                          <w:sz w:val="30"/>
                          <w:szCs w:val="30"/>
                        </w:rPr>
                      </w:pPr>
                      <w:r w:rsidRPr="005C1A01">
                        <w:rPr>
                          <w:rFonts w:ascii="Arial" w:hAnsi="Arial"/>
                          <w:b/>
                          <w:color w:val="FF6600"/>
                          <w:sz w:val="30"/>
                          <w:szCs w:val="30"/>
                        </w:rPr>
                        <w:t>Feb 29</w:t>
                      </w:r>
                      <w:r w:rsidRPr="005C1A01">
                        <w:rPr>
                          <w:rFonts w:ascii="Arial" w:hAnsi="Arial"/>
                          <w:b/>
                          <w:color w:val="FF6600"/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/>
                          <w:color w:val="FF6600"/>
                          <w:sz w:val="30"/>
                          <w:szCs w:val="30"/>
                        </w:rPr>
                        <w:t xml:space="preserve"> </w:t>
                      </w:r>
                      <w:r w:rsidRPr="005C1A01">
                        <w:rPr>
                          <w:rFonts w:ascii="Arial" w:hAnsi="Arial"/>
                          <w:b/>
                          <w:color w:val="FF6600"/>
                          <w:sz w:val="30"/>
                          <w:szCs w:val="30"/>
                        </w:rPr>
                        <w:t>Concept Second Draft</w:t>
                      </w:r>
                    </w:p>
                    <w:p w14:paraId="0BF188A8" w14:textId="119E38E4" w:rsidR="00A463B9" w:rsidRPr="005C1A01" w:rsidRDefault="00A463B9" w:rsidP="00025292">
                      <w:pPr>
                        <w:pStyle w:val="BodyText3"/>
                        <w:rPr>
                          <w:rFonts w:ascii="Arial" w:hAnsi="Arial"/>
                          <w:b/>
                          <w:color w:val="800000"/>
                          <w:sz w:val="30"/>
                          <w:szCs w:val="30"/>
                        </w:rPr>
                      </w:pPr>
                      <w:r w:rsidRPr="005C1A01">
                        <w:rPr>
                          <w:rFonts w:ascii="Arial" w:hAnsi="Arial"/>
                          <w:b/>
                          <w:color w:val="800000"/>
                          <w:sz w:val="30"/>
                          <w:szCs w:val="30"/>
                        </w:rPr>
                        <w:t>March 7</w:t>
                      </w:r>
                      <w:r w:rsidRPr="005C1A01">
                        <w:rPr>
                          <w:rFonts w:ascii="Arial" w:hAnsi="Arial"/>
                          <w:b/>
                          <w:color w:val="800000"/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/>
                          <w:color w:val="800000"/>
                          <w:sz w:val="30"/>
                          <w:szCs w:val="30"/>
                        </w:rPr>
                        <w:t xml:space="preserve"> </w:t>
                      </w:r>
                      <w:r w:rsidRPr="005C1A01">
                        <w:rPr>
                          <w:rFonts w:ascii="Arial" w:hAnsi="Arial"/>
                          <w:b/>
                          <w:color w:val="800000"/>
                          <w:sz w:val="30"/>
                          <w:szCs w:val="30"/>
                        </w:rPr>
                        <w:t xml:space="preserve">Rough Sketches </w:t>
                      </w:r>
                    </w:p>
                    <w:p w14:paraId="4447D134" w14:textId="5CA52002" w:rsidR="00A463B9" w:rsidRPr="005C1A01" w:rsidRDefault="00A463B9" w:rsidP="00025292">
                      <w:pPr>
                        <w:pStyle w:val="BodyText3"/>
                        <w:rPr>
                          <w:rFonts w:ascii="Arial" w:hAnsi="Arial"/>
                          <w:b/>
                          <w:sz w:val="30"/>
                          <w:szCs w:val="30"/>
                          <w:vertAlign w:val="superscript"/>
                        </w:rPr>
                      </w:pPr>
                      <w:r w:rsidRPr="005C1A01"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  <w:t>March 14</w:t>
                      </w:r>
                      <w:r w:rsidRPr="005C1A01">
                        <w:rPr>
                          <w:rFonts w:ascii="Arial" w:hAnsi="Arial"/>
                          <w:b/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/>
                          <w:sz w:val="30"/>
                          <w:szCs w:val="30"/>
                          <w:vertAlign w:val="superscript"/>
                        </w:rPr>
                        <w:t xml:space="preserve"> </w:t>
                      </w:r>
                      <w:r w:rsidRPr="005C1A01"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  <w:t>Design Levels</w:t>
                      </w:r>
                    </w:p>
                    <w:p w14:paraId="14A4AE1B" w14:textId="68C7FADD" w:rsidR="00A463B9" w:rsidRPr="005C1A01" w:rsidRDefault="00A463B9" w:rsidP="00025292">
                      <w:pPr>
                        <w:pStyle w:val="BodyText3"/>
                        <w:rPr>
                          <w:rFonts w:ascii="Arial" w:hAnsi="Arial"/>
                          <w:b/>
                          <w:color w:val="008000"/>
                          <w:sz w:val="30"/>
                          <w:szCs w:val="30"/>
                        </w:rPr>
                      </w:pPr>
                      <w:r w:rsidRPr="005C1A01">
                        <w:rPr>
                          <w:rFonts w:ascii="Arial" w:hAnsi="Arial"/>
                          <w:b/>
                          <w:color w:val="008000"/>
                          <w:sz w:val="30"/>
                          <w:szCs w:val="30"/>
                        </w:rPr>
                        <w:t>March 18</w:t>
                      </w:r>
                      <w:r w:rsidRPr="005C1A01">
                        <w:rPr>
                          <w:rFonts w:ascii="Arial" w:hAnsi="Arial"/>
                          <w:b/>
                          <w:color w:val="008000"/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/>
                          <w:color w:val="008000"/>
                          <w:sz w:val="30"/>
                          <w:szCs w:val="30"/>
                        </w:rPr>
                        <w:t xml:space="preserve"> </w:t>
                      </w:r>
                      <w:r w:rsidRPr="005C1A01">
                        <w:rPr>
                          <w:rFonts w:ascii="Arial" w:hAnsi="Arial"/>
                          <w:b/>
                          <w:color w:val="008000"/>
                          <w:sz w:val="30"/>
                          <w:szCs w:val="30"/>
                        </w:rPr>
                        <w:t>Class Diagram</w:t>
                      </w:r>
                    </w:p>
                    <w:p w14:paraId="09FEAF8A" w14:textId="3E91239F" w:rsidR="00A463B9" w:rsidRPr="005C1A01" w:rsidRDefault="00A463B9" w:rsidP="00025292">
                      <w:pPr>
                        <w:pStyle w:val="BodyText3"/>
                        <w:rPr>
                          <w:rFonts w:ascii="Arial" w:hAnsi="Arial"/>
                          <w:b/>
                          <w:color w:val="3366FF"/>
                          <w:sz w:val="30"/>
                          <w:szCs w:val="30"/>
                        </w:rPr>
                      </w:pPr>
                      <w:r w:rsidRPr="005C1A01">
                        <w:rPr>
                          <w:rFonts w:ascii="Arial" w:hAnsi="Arial"/>
                          <w:b/>
                          <w:color w:val="3366FF"/>
                          <w:sz w:val="30"/>
                          <w:szCs w:val="30"/>
                        </w:rPr>
                        <w:t>March 19</w:t>
                      </w:r>
                      <w:r w:rsidRPr="005C1A01">
                        <w:rPr>
                          <w:rFonts w:ascii="Arial" w:hAnsi="Arial"/>
                          <w:b/>
                          <w:color w:val="3366FF"/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/>
                          <w:color w:val="3366FF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C1A01">
                        <w:rPr>
                          <w:rFonts w:ascii="Arial" w:hAnsi="Arial"/>
                          <w:b/>
                          <w:color w:val="3366FF"/>
                          <w:sz w:val="30"/>
                          <w:szCs w:val="30"/>
                        </w:rPr>
                        <w:t>Doxygen</w:t>
                      </w:r>
                      <w:proofErr w:type="spellEnd"/>
                      <w:r w:rsidRPr="005C1A01">
                        <w:rPr>
                          <w:rFonts w:ascii="Arial" w:hAnsi="Arial"/>
                          <w:b/>
                          <w:color w:val="3366FF"/>
                          <w:sz w:val="30"/>
                          <w:szCs w:val="30"/>
                        </w:rPr>
                        <w:t xml:space="preserve"> Notation </w:t>
                      </w:r>
                    </w:p>
                    <w:p w14:paraId="59E0ACD8" w14:textId="4CF0399E" w:rsidR="00A463B9" w:rsidRDefault="00A463B9" w:rsidP="00025292">
                      <w:pPr>
                        <w:pStyle w:val="BodyText3"/>
                        <w:rPr>
                          <w:rFonts w:ascii="Arial" w:hAnsi="Arial"/>
                          <w:b/>
                          <w:color w:val="000090"/>
                          <w:sz w:val="30"/>
                          <w:szCs w:val="30"/>
                        </w:rPr>
                      </w:pPr>
                      <w:r w:rsidRPr="005C1A01">
                        <w:rPr>
                          <w:rFonts w:ascii="Arial" w:hAnsi="Arial"/>
                          <w:b/>
                          <w:color w:val="000090"/>
                          <w:sz w:val="30"/>
                          <w:szCs w:val="30"/>
                        </w:rPr>
                        <w:t>March 28</w:t>
                      </w:r>
                      <w:r w:rsidRPr="005C1A01">
                        <w:rPr>
                          <w:rFonts w:ascii="Arial" w:hAnsi="Arial"/>
                          <w:b/>
                          <w:color w:val="000090"/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/>
                          <w:color w:val="000090"/>
                          <w:sz w:val="30"/>
                          <w:szCs w:val="30"/>
                        </w:rPr>
                        <w:t xml:space="preserve"> </w:t>
                      </w:r>
                      <w:r w:rsidRPr="005C1A01">
                        <w:rPr>
                          <w:rFonts w:ascii="Arial" w:hAnsi="Arial"/>
                          <w:b/>
                          <w:color w:val="000090"/>
                          <w:sz w:val="30"/>
                          <w:szCs w:val="30"/>
                        </w:rPr>
                        <w:t>Complete Class Code</w:t>
                      </w:r>
                    </w:p>
                    <w:p w14:paraId="181C91D1" w14:textId="7B956DCE" w:rsidR="00A463B9" w:rsidRPr="00C56419" w:rsidRDefault="00A463B9" w:rsidP="00025292">
                      <w:pPr>
                        <w:pStyle w:val="BodyText3"/>
                        <w:rPr>
                          <w:rFonts w:ascii="Arial" w:hAnsi="Arial"/>
                          <w:b/>
                          <w:color w:val="660066"/>
                          <w:sz w:val="30"/>
                          <w:szCs w:val="30"/>
                        </w:rPr>
                      </w:pPr>
                      <w:proofErr w:type="gramStart"/>
                      <w:r w:rsidRPr="00C56419">
                        <w:rPr>
                          <w:rFonts w:ascii="Arial" w:hAnsi="Arial"/>
                          <w:b/>
                          <w:color w:val="660066"/>
                          <w:sz w:val="30"/>
                          <w:szCs w:val="30"/>
                        </w:rPr>
                        <w:t>April  4</w:t>
                      </w:r>
                      <w:r w:rsidRPr="00C56419">
                        <w:rPr>
                          <w:rFonts w:ascii="Arial" w:hAnsi="Arial"/>
                          <w:b/>
                          <w:color w:val="660066"/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proofErr w:type="gramEnd"/>
                      <w:r w:rsidRPr="00C56419">
                        <w:rPr>
                          <w:rFonts w:ascii="Arial" w:hAnsi="Arial"/>
                          <w:b/>
                          <w:color w:val="660066"/>
                          <w:sz w:val="30"/>
                          <w:szCs w:val="30"/>
                        </w:rPr>
                        <w:t xml:space="preserve"> Final Revision</w:t>
                      </w:r>
                    </w:p>
                    <w:p w14:paraId="2EA28321" w14:textId="6BC42BB1" w:rsidR="00A463B9" w:rsidRPr="00C56419" w:rsidRDefault="00A463B9" w:rsidP="00025292">
                      <w:pPr>
                        <w:pStyle w:val="BodyText3"/>
                        <w:rPr>
                          <w:rFonts w:ascii="Arial" w:hAnsi="Arial"/>
                          <w:b/>
                          <w:color w:val="7EEBC3"/>
                          <w:sz w:val="30"/>
                          <w:szCs w:val="30"/>
                        </w:rPr>
                      </w:pPr>
                      <w:r w:rsidRPr="00C56419">
                        <w:rPr>
                          <w:rFonts w:ascii="Arial" w:hAnsi="Arial"/>
                          <w:b/>
                          <w:color w:val="7EEBC3"/>
                          <w:sz w:val="30"/>
                          <w:szCs w:val="30"/>
                        </w:rPr>
                        <w:t>April 7</w:t>
                      </w:r>
                      <w:r w:rsidRPr="00C56419">
                        <w:rPr>
                          <w:rFonts w:ascii="Arial" w:hAnsi="Arial"/>
                          <w:b/>
                          <w:color w:val="7EEBC3"/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 w:rsidRPr="00C56419">
                        <w:rPr>
                          <w:rFonts w:ascii="Arial" w:hAnsi="Arial"/>
                          <w:b/>
                          <w:color w:val="7EEBC3"/>
                          <w:sz w:val="30"/>
                          <w:szCs w:val="30"/>
                        </w:rPr>
                        <w:t xml:space="preserve"> Game Complete</w:t>
                      </w:r>
                    </w:p>
                    <w:p w14:paraId="1B53CE63" w14:textId="77777777" w:rsidR="00A463B9" w:rsidRPr="000114D9" w:rsidRDefault="00A463B9" w:rsidP="00025292">
                      <w:pPr>
                        <w:pStyle w:val="BodyText3"/>
                        <w:rPr>
                          <w:color w:val="3366FF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31341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B3078B4" wp14:editId="388B9C00">
                <wp:simplePos x="0" y="0"/>
                <wp:positionH relativeFrom="page">
                  <wp:posOffset>7223760</wp:posOffset>
                </wp:positionH>
                <wp:positionV relativeFrom="page">
                  <wp:posOffset>640080</wp:posOffset>
                </wp:positionV>
                <wp:extent cx="2197100" cy="640080"/>
                <wp:effectExtent l="0" t="0" r="12700" b="0"/>
                <wp:wrapThrough wrapText="bothSides">
                  <wp:wrapPolygon edited="0">
                    <wp:start x="0" y="0"/>
                    <wp:lineTo x="0" y="20571"/>
                    <wp:lineTo x="21475" y="20571"/>
                    <wp:lineTo x="21475" y="0"/>
                    <wp:lineTo x="0" y="0"/>
                  </wp:wrapPolygon>
                </wp:wrapThrough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640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E3E74D" w14:textId="77777777" w:rsidR="00A463B9" w:rsidRDefault="00A463B9" w:rsidP="00025292">
                            <w:pPr>
                              <w:pStyle w:val="Heading2"/>
                            </w:pPr>
                            <w:r>
                              <w:t>Timeline</w:t>
                            </w:r>
                          </w:p>
                        </w:txbxContent>
                      </wps:txbx>
                      <wps:bodyPr rot="0" vert="horz" wrap="square" lIns="91440" tIns="182880" rIns="9144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568.8pt;margin-top:50.4pt;width:173pt;height:50.4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" fillcolor="#b2b2b2 [3205]" stroked="f" strokecolor="#4a7ebb" strokeweight="1.5pt">
                <v:shadow opacity="22938f" mv:blur="38100f" offset="0,2pt"/>
                <v:textbox inset=",14.4pt,,14.4pt">
                  <w:txbxContent>
                    <w:p w14:paraId="22E3E74D" w14:textId="77777777" w:rsidR="00A463B9" w:rsidRDefault="00A463B9" w:rsidP="00025292">
                      <w:pPr>
                        <w:pStyle w:val="Heading2"/>
                      </w:pPr>
                      <w:r>
                        <w:t>Timeline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sectPr w:rsidR="00025292" w:rsidSect="001278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32" w:right="432" w:bottom="432" w:left="432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E4565" w14:textId="77777777" w:rsidR="00792795" w:rsidRDefault="00792795">
      <w:pPr>
        <w:spacing w:after="0"/>
      </w:pPr>
      <w:r>
        <w:separator/>
      </w:r>
    </w:p>
  </w:endnote>
  <w:endnote w:type="continuationSeparator" w:id="0">
    <w:p w14:paraId="0C95FBA8" w14:textId="77777777" w:rsidR="00792795" w:rsidRDefault="00792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29955" w14:textId="77777777" w:rsidR="00A463B9" w:rsidRDefault="00A463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DC785" w14:textId="77777777" w:rsidR="00A463B9" w:rsidRDefault="00A463B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8DA1A" w14:textId="77777777" w:rsidR="00A463B9" w:rsidRDefault="00A463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A8F8C" w14:textId="77777777" w:rsidR="00792795" w:rsidRDefault="00792795">
      <w:pPr>
        <w:spacing w:after="0"/>
      </w:pPr>
      <w:r>
        <w:separator/>
      </w:r>
    </w:p>
  </w:footnote>
  <w:footnote w:type="continuationSeparator" w:id="0">
    <w:p w14:paraId="68DEA71B" w14:textId="77777777" w:rsidR="00792795" w:rsidRDefault="007927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3831E" w14:textId="77777777" w:rsidR="00A463B9" w:rsidRDefault="00A463B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672AE" w14:textId="77777777" w:rsidR="00A463B9" w:rsidRDefault="00A463B9">
    <w:pPr>
      <w:pStyle w:val="Header"/>
    </w:pPr>
    <w:r w:rsidRPr="00DF5512">
      <w:rPr>
        <w:noProof/>
      </w:rPr>
      <mc:AlternateContent>
        <mc:Choice Requires="wps">
          <w:drawing>
            <wp:anchor distT="0" distB="0" distL="114300" distR="114300" simplePos="0" relativeHeight="251658281" behindDoc="0" locked="0" layoutInCell="1" allowOverlap="1" wp14:anchorId="229AEB38" wp14:editId="2C3E76BF">
              <wp:simplePos x="5486400" y="822960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9144000" cy="6858000"/>
              <wp:effectExtent l="101600" t="101600" r="101600" b="101600"/>
              <wp:wrapTight wrapText="bothSides">
                <wp:wrapPolygon edited="0">
                  <wp:start x="-240" y="-320"/>
                  <wp:lineTo x="-240" y="21840"/>
                  <wp:lineTo x="21780" y="21840"/>
                  <wp:lineTo x="21780" y="-320"/>
                  <wp:lineTo x="-240" y="-320"/>
                </wp:wrapPolygon>
              </wp:wrapTight>
              <wp:docPr id="45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36pt;width:10in;height:540pt;z-index:2516582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83" behindDoc="0" locked="0" layoutInCell="1" allowOverlap="1" wp14:anchorId="735E4816" wp14:editId="030077DF">
              <wp:simplePos x="0" y="0"/>
              <wp:positionH relativeFrom="page">
                <wp:posOffset>640080</wp:posOffset>
              </wp:positionH>
              <wp:positionV relativeFrom="page">
                <wp:posOffset>640080</wp:posOffset>
              </wp:positionV>
              <wp:extent cx="8778240" cy="6492240"/>
              <wp:effectExtent l="5080" t="5080" r="17780" b="17780"/>
              <wp:wrapNone/>
              <wp:docPr id="14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7824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6" style="position:absolute;margin-left:50.4pt;margin-top:50.4pt;width:691.2pt;height:511.2pt;z-index:2516582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" filled="f" fillcolor="black [3215]" strokecolor="#eaeaea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69" behindDoc="0" locked="0" layoutInCell="1" allowOverlap="1" wp14:anchorId="44034D80" wp14:editId="4DC0F6C7">
              <wp:simplePos x="0" y="0"/>
              <wp:positionH relativeFrom="page">
                <wp:posOffset>7223760</wp:posOffset>
              </wp:positionH>
              <wp:positionV relativeFrom="page">
                <wp:posOffset>640080</wp:posOffset>
              </wp:positionV>
              <wp:extent cx="0" cy="6492240"/>
              <wp:effectExtent l="10160" t="17780" r="27940" b="30480"/>
              <wp:wrapNone/>
              <wp:docPr id="1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49224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" o:spid="_x0000_s1026" style="position:absolute;z-index:2516582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8pt,50.4pt" to="568.8pt,56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" strokecolor="#eaeaea [1940]" strokeweight="1pt">
              <v:shadow opacity="22938f" mv:blur="38100f" offset="0,2p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82" behindDoc="0" locked="0" layoutInCell="1" allowOverlap="1" wp14:anchorId="7EC80183" wp14:editId="59EEFAE5">
              <wp:simplePos x="0" y="0"/>
              <wp:positionH relativeFrom="page">
                <wp:posOffset>7223760</wp:posOffset>
              </wp:positionH>
              <wp:positionV relativeFrom="page">
                <wp:posOffset>640080</wp:posOffset>
              </wp:positionV>
              <wp:extent cx="2194560" cy="6492240"/>
              <wp:effectExtent l="0" t="5080" r="5080" b="5080"/>
              <wp:wrapTight wrapText="bothSides">
                <wp:wrapPolygon edited="0">
                  <wp:start x="-94" y="0"/>
                  <wp:lineTo x="-94" y="21537"/>
                  <wp:lineTo x="21600" y="21537"/>
                  <wp:lineTo x="21600" y="0"/>
                  <wp:lineTo x="-94" y="0"/>
                </wp:wrapPolygon>
              </wp:wrapTight>
              <wp:docPr id="1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94560" cy="64922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1" o:spid="_x0000_s1026" style="position:absolute;margin-left:568.8pt;margin-top:50.4pt;width:172.8pt;height:511.2pt;z-index:2516582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" fillcolor="#f8f8f8 [3214]" stroked="f" strokecolor="#4a7ebb" strokeweight="1.5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23" behindDoc="0" locked="0" layoutInCell="1" allowOverlap="1" wp14:anchorId="401C0A38" wp14:editId="0EC0D6D2">
              <wp:simplePos x="5486400" y="8229600"/>
              <wp:positionH relativeFrom="page">
                <wp:posOffset>274320</wp:posOffset>
              </wp:positionH>
              <wp:positionV relativeFrom="page">
                <wp:posOffset>274320</wp:posOffset>
              </wp:positionV>
              <wp:extent cx="9509760" cy="7223760"/>
              <wp:effectExtent l="0" t="0" r="15240" b="15240"/>
              <wp:wrapNone/>
              <wp:docPr id="1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976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6" style="position:absolute;margin-left:21.6pt;margin-top:21.6pt;width:748.8pt;height:568.8pt;z-index: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" fillcolor="#ddd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65802C" w14:textId="77777777" w:rsidR="00A463B9" w:rsidRDefault="00A463B9">
    <w:pPr>
      <w:pStyle w:val="Header"/>
    </w:pPr>
    <w:r w:rsidRPr="00DF5512">
      <w:rPr>
        <w:noProof/>
      </w:rPr>
      <mc:AlternateContent>
        <mc:Choice Requires="wps">
          <w:drawing>
            <wp:anchor distT="0" distB="0" distL="114300" distR="114300" simplePos="0" relativeHeight="251658277" behindDoc="0" locked="0" layoutInCell="1" allowOverlap="1" wp14:anchorId="16FDECEA" wp14:editId="26769072">
              <wp:simplePos x="5486400" y="8229600"/>
              <wp:positionH relativeFrom="page">
                <wp:posOffset>7169150</wp:posOffset>
              </wp:positionH>
              <wp:positionV relativeFrom="page">
                <wp:posOffset>457200</wp:posOffset>
              </wp:positionV>
              <wp:extent cx="2432050" cy="6858000"/>
              <wp:effectExtent l="101600" t="101600" r="133350" b="101600"/>
              <wp:wrapTight wrapText="bothSides">
                <wp:wrapPolygon edited="0">
                  <wp:start x="-902" y="-320"/>
                  <wp:lineTo x="-902" y="21840"/>
                  <wp:lineTo x="22333" y="21840"/>
                  <wp:lineTo x="22559" y="1120"/>
                  <wp:lineTo x="22108" y="-80"/>
                  <wp:lineTo x="22108" y="-320"/>
                  <wp:lineTo x="-902" y="-320"/>
                </wp:wrapPolygon>
              </wp:wrapTight>
              <wp:docPr id="44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43205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64.5pt;margin-top:36pt;width:191.5pt;height:540pt;z-index:2516582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 w:rsidRPr="00DF5512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2D902B2C" wp14:editId="0ED514F3">
              <wp:simplePos x="5486400" y="8229600"/>
              <wp:positionH relativeFrom="page">
                <wp:posOffset>3813175</wp:posOffset>
              </wp:positionH>
              <wp:positionV relativeFrom="page">
                <wp:posOffset>457200</wp:posOffset>
              </wp:positionV>
              <wp:extent cx="2432050" cy="6858000"/>
              <wp:effectExtent l="101600" t="101600" r="133350" b="101600"/>
              <wp:wrapTight wrapText="bothSides">
                <wp:wrapPolygon edited="0">
                  <wp:start x="-902" y="-320"/>
                  <wp:lineTo x="-902" y="21840"/>
                  <wp:lineTo x="22333" y="21840"/>
                  <wp:lineTo x="22559" y="1120"/>
                  <wp:lineTo x="22108" y="-80"/>
                  <wp:lineTo x="22108" y="-320"/>
                  <wp:lineTo x="-902" y="-320"/>
                </wp:wrapPolygon>
              </wp:wrapTight>
              <wp:docPr id="43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43205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00.25pt;margin-top:36pt;width:191.5pt;height:540pt;z-index:2516582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 w:rsidRPr="00DF5512">
      <w:rPr>
        <w:noProof/>
      </w:rPr>
      <mc:AlternateContent>
        <mc:Choice Requires="wps">
          <w:drawing>
            <wp:anchor distT="0" distB="0" distL="114300" distR="114300" simplePos="0" relativeHeight="251658272" behindDoc="0" locked="0" layoutInCell="1" allowOverlap="1" wp14:anchorId="1F915937" wp14:editId="26184988">
              <wp:simplePos x="5486400" y="822960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432050" cy="6858000"/>
              <wp:effectExtent l="101600" t="101600" r="133350" b="101600"/>
              <wp:wrapTight wrapText="bothSides">
                <wp:wrapPolygon edited="0">
                  <wp:start x="-902" y="-320"/>
                  <wp:lineTo x="-902" y="21840"/>
                  <wp:lineTo x="22333" y="21840"/>
                  <wp:lineTo x="22559" y="1120"/>
                  <wp:lineTo x="22108" y="-80"/>
                  <wp:lineTo x="22108" y="-320"/>
                  <wp:lineTo x="-902" y="-320"/>
                </wp:wrapPolygon>
              </wp:wrapTight>
              <wp:docPr id="42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43205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36pt;width:191.5pt;height:540pt;z-index:2516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0CC9A2E0" wp14:editId="2E7A3541">
              <wp:simplePos x="0" y="0"/>
              <wp:positionH relativeFrom="page">
                <wp:posOffset>6706870</wp:posOffset>
              </wp:positionH>
              <wp:positionV relativeFrom="page">
                <wp:posOffset>274320</wp:posOffset>
              </wp:positionV>
              <wp:extent cx="0" cy="7223760"/>
              <wp:effectExtent l="13970" t="7620" r="24130" b="20320"/>
              <wp:wrapNone/>
              <wp:docPr id="9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237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5" o:spid="_x0000_s1026" style="position:absolute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8.1pt,21.6pt" to="528.1pt,5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" strokecolor="#eaeaea [1940]" strokeweight="1pt">
              <v:shadow opacity="22938f" mv:blur="38100f" offset="0,2p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2159DC33" wp14:editId="0F616559">
              <wp:simplePos x="0" y="0"/>
              <wp:positionH relativeFrom="page">
                <wp:posOffset>3350895</wp:posOffset>
              </wp:positionH>
              <wp:positionV relativeFrom="page">
                <wp:posOffset>274320</wp:posOffset>
              </wp:positionV>
              <wp:extent cx="0" cy="7223760"/>
              <wp:effectExtent l="10795" t="7620" r="27305" b="20320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237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85pt,21.6pt" to="263.85pt,5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" strokecolor="#eaeaea [1940]" strokeweight="1pt">
              <v:shadow opacity="22938f" mv:blur="38100f" offset="0,2p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78" behindDoc="0" locked="0" layoutInCell="1" allowOverlap="1" wp14:anchorId="2679D27D" wp14:editId="2A8CC001">
              <wp:simplePos x="0" y="0"/>
              <wp:positionH relativeFrom="page">
                <wp:posOffset>7352030</wp:posOffset>
              </wp:positionH>
              <wp:positionV relativeFrom="page">
                <wp:posOffset>640080</wp:posOffset>
              </wp:positionV>
              <wp:extent cx="2066290" cy="6492240"/>
              <wp:effectExtent l="0" t="5080" r="17780" b="17780"/>
              <wp:wrapNone/>
              <wp:docPr id="7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629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26" style="position:absolute;margin-left:578.9pt;margin-top:50.4pt;width:162.7pt;height:511.2pt;z-index:2516582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" filled="f" fillcolor="black [3215]" strokecolor="#eaeaea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79" behindDoc="0" locked="0" layoutInCell="1" allowOverlap="1" wp14:anchorId="74AEC1D9" wp14:editId="6F4F99B7">
              <wp:simplePos x="5486400" y="8229600"/>
              <wp:positionH relativeFrom="page">
                <wp:posOffset>3996055</wp:posOffset>
              </wp:positionH>
              <wp:positionV relativeFrom="page">
                <wp:posOffset>640080</wp:posOffset>
              </wp:positionV>
              <wp:extent cx="2066290" cy="6492240"/>
              <wp:effectExtent l="25400" t="25400" r="16510" b="35560"/>
              <wp:wrapNone/>
              <wp:docPr id="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629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314.65pt;margin-top:50.4pt;width:162.7pt;height:511.2pt;z-index:2516582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" filled="f" fillcolor="black [3215]" strokecolor="#eaeaea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73" behindDoc="0" locked="0" layoutInCell="1" allowOverlap="1" wp14:anchorId="5BC8F34C" wp14:editId="472A8127">
              <wp:simplePos x="0" y="0"/>
              <wp:positionH relativeFrom="page">
                <wp:posOffset>640080</wp:posOffset>
              </wp:positionH>
              <wp:positionV relativeFrom="page">
                <wp:posOffset>640080</wp:posOffset>
              </wp:positionV>
              <wp:extent cx="2066290" cy="6492240"/>
              <wp:effectExtent l="5080" t="5080" r="11430" b="17780"/>
              <wp:wrapNone/>
              <wp:docPr id="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629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margin-left:50.4pt;margin-top:50.4pt;width:162.7pt;height:511.2pt;z-index:2516582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" filled="f" fillcolor="black [3215]" strokecolor="#eaeaea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4A98724" wp14:editId="36B23EFA">
              <wp:simplePos x="5486400" y="8229600"/>
              <wp:positionH relativeFrom="page">
                <wp:posOffset>6986270</wp:posOffset>
              </wp:positionH>
              <wp:positionV relativeFrom="page">
                <wp:posOffset>274320</wp:posOffset>
              </wp:positionV>
              <wp:extent cx="2797810" cy="7223760"/>
              <wp:effectExtent l="0" t="0" r="21590" b="1524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81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0.1pt;margin-top:21.6pt;width:220.3pt;height:568.8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" fillcolor="#ddd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F26E0EC" wp14:editId="418FB159">
              <wp:simplePos x="5486400" y="8229600"/>
              <wp:positionH relativeFrom="page">
                <wp:posOffset>3630295</wp:posOffset>
              </wp:positionH>
              <wp:positionV relativeFrom="page">
                <wp:posOffset>274320</wp:posOffset>
              </wp:positionV>
              <wp:extent cx="2797810" cy="7223760"/>
              <wp:effectExtent l="0" t="0" r="21590" b="1524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81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285.85pt;margin-top:21.6pt;width:220.3pt;height:568.8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" fillcolor="#ddd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9387A9" wp14:editId="76C8408C">
              <wp:simplePos x="5486400" y="8229600"/>
              <wp:positionH relativeFrom="page">
                <wp:posOffset>274320</wp:posOffset>
              </wp:positionH>
              <wp:positionV relativeFrom="page">
                <wp:posOffset>274320</wp:posOffset>
              </wp:positionV>
              <wp:extent cx="2797810" cy="7223760"/>
              <wp:effectExtent l="0" t="0" r="21590" b="152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81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1.6pt;margin-top:21.6pt;width:220.3pt;height:568.8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" fillcolor="#ddd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C6C55"/>
    <w:multiLevelType w:val="hybridMultilevel"/>
    <w:tmpl w:val="A3FA4B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8426F8"/>
    <w:multiLevelType w:val="hybridMultilevel"/>
    <w:tmpl w:val="87D0D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55059F"/>
    <w:multiLevelType w:val="hybridMultilevel"/>
    <w:tmpl w:val="11AA2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025292"/>
    <w:rsid w:val="000114D9"/>
    <w:rsid w:val="00025292"/>
    <w:rsid w:val="000B6EBA"/>
    <w:rsid w:val="0012781F"/>
    <w:rsid w:val="001F3F74"/>
    <w:rsid w:val="002813F6"/>
    <w:rsid w:val="00483EC3"/>
    <w:rsid w:val="004A3EA1"/>
    <w:rsid w:val="00552EB2"/>
    <w:rsid w:val="005C1A01"/>
    <w:rsid w:val="006550F3"/>
    <w:rsid w:val="00706217"/>
    <w:rsid w:val="00792795"/>
    <w:rsid w:val="007A330A"/>
    <w:rsid w:val="00880CAA"/>
    <w:rsid w:val="00882ADE"/>
    <w:rsid w:val="0090486E"/>
    <w:rsid w:val="00990149"/>
    <w:rsid w:val="009D017C"/>
    <w:rsid w:val="00A463B9"/>
    <w:rsid w:val="00C56419"/>
    <w:rsid w:val="00D35280"/>
    <w:rsid w:val="00D75B47"/>
    <w:rsid w:val="00DC1774"/>
    <w:rsid w:val="00DF5512"/>
    <w:rsid w:val="00E6601D"/>
    <w:rsid w:val="00E811F1"/>
    <w:rsid w:val="00EF70C2"/>
    <w:rsid w:val="00F313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C3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4" w:uiPriority="9" w:qFormat="1"/>
    <w:lsdException w:name="Body Text" w:uiPriority="99"/>
    <w:lsdException w:name="Subtitle" w:uiPriority="11" w:qFormat="1"/>
    <w:lsdException w:name="Body Text 2" w:uiPriority="99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5155DC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155DC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30E0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A5A5A5" w:themeColor="accent1" w:themeShade="BF"/>
      <w:sz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42073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B2B2B2" w:themeColor="accent2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42073"/>
    <w:pPr>
      <w:spacing w:after="0"/>
      <w:outlineLvl w:val="4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4C23"/>
  </w:style>
  <w:style w:type="paragraph" w:styleId="Footer">
    <w:name w:val="footer"/>
    <w:basedOn w:val="Normal"/>
    <w:link w:val="Foot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4C23"/>
  </w:style>
  <w:style w:type="character" w:customStyle="1" w:styleId="Heading1Char">
    <w:name w:val="Heading 1 Char"/>
    <w:basedOn w:val="DefaultParagraphFont"/>
    <w:link w:val="Heading1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E04"/>
    <w:rPr>
      <w:rFonts w:asciiTheme="majorHAnsi" w:eastAsiaTheme="majorEastAsia" w:hAnsiTheme="majorHAnsi" w:cstheme="majorBidi"/>
      <w:bCs/>
      <w:color w:val="A5A5A5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2073"/>
    <w:rPr>
      <w:rFonts w:asciiTheme="majorHAnsi" w:eastAsiaTheme="majorEastAsia" w:hAnsiTheme="majorHAnsi" w:cstheme="majorBidi"/>
      <w:bCs/>
      <w:iCs/>
      <w:color w:val="B2B2B2" w:themeColor="accent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073"/>
    <w:rPr>
      <w:rFonts w:asciiTheme="majorHAnsi" w:eastAsiaTheme="majorEastAsia" w:hAnsiTheme="majorHAnsi" w:cstheme="majorBidi"/>
      <w:color w:val="B2B2B2" w:themeColor="accent2"/>
    </w:rPr>
  </w:style>
  <w:style w:type="paragraph" w:styleId="BodyText">
    <w:name w:val="Body Text"/>
    <w:basedOn w:val="Normal"/>
    <w:link w:val="BodyTextChar"/>
    <w:uiPriority w:val="99"/>
    <w:unhideWhenUsed/>
    <w:rsid w:val="00542073"/>
    <w:pPr>
      <w:spacing w:after="60" w:line="252" w:lineRule="auto"/>
      <w:ind w:firstLine="360"/>
    </w:pPr>
    <w:rPr>
      <w:color w:val="000000" w:themeColor="text2" w:themeShade="8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42073"/>
    <w:rPr>
      <w:color w:val="000000" w:themeColor="text2" w:themeShade="80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542073"/>
    <w:pPr>
      <w:spacing w:after="60" w:line="252" w:lineRule="auto"/>
      <w:jc w:val="center"/>
    </w:pPr>
    <w:rPr>
      <w:color w:val="000000" w:themeColor="text2" w:themeShade="8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542073"/>
    <w:rPr>
      <w:color w:val="000000" w:themeColor="text2" w:themeShade="80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542073"/>
    <w:pPr>
      <w:spacing w:line="252" w:lineRule="auto"/>
    </w:pPr>
    <w:rPr>
      <w:color w:val="000000" w:themeColor="text2" w:themeShade="80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42073"/>
    <w:rPr>
      <w:color w:val="000000" w:themeColor="text2" w:themeShade="80"/>
      <w:sz w:val="20"/>
      <w:szCs w:val="16"/>
    </w:rPr>
  </w:style>
  <w:style w:type="paragraph" w:styleId="Title">
    <w:name w:val="Title"/>
    <w:basedOn w:val="Normal"/>
    <w:link w:val="TitleChar"/>
    <w:uiPriority w:val="10"/>
    <w:qFormat/>
    <w:rsid w:val="005155DC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5DC"/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542073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B2B2B2" w:themeColor="accen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42073"/>
    <w:rPr>
      <w:rFonts w:asciiTheme="majorHAnsi" w:eastAsiaTheme="majorEastAsia" w:hAnsiTheme="majorHAnsi" w:cstheme="majorBidi"/>
      <w:iCs/>
      <w:color w:val="B2B2B2" w:themeColor="accent2"/>
      <w:sz w:val="36"/>
    </w:rPr>
  </w:style>
  <w:style w:type="paragraph" w:customStyle="1" w:styleId="Symbol">
    <w:name w:val="Symbol"/>
    <w:basedOn w:val="Normal"/>
    <w:link w:val="SymbolChar"/>
    <w:qFormat/>
    <w:rsid w:val="00130E04"/>
    <w:pPr>
      <w:spacing w:after="0" w:line="480" w:lineRule="exact"/>
      <w:jc w:val="center"/>
    </w:pPr>
    <w:rPr>
      <w:color w:val="999999" w:themeColor="text2" w:themeTint="66"/>
      <w:sz w:val="44"/>
    </w:rPr>
  </w:style>
  <w:style w:type="character" w:customStyle="1" w:styleId="SymbolChar">
    <w:name w:val="Symbol Char"/>
    <w:basedOn w:val="DefaultParagraphFont"/>
    <w:link w:val="Symbol"/>
    <w:rsid w:val="00130E04"/>
    <w:rPr>
      <w:color w:val="999999" w:themeColor="text2" w:themeTint="66"/>
      <w:sz w:val="44"/>
    </w:rPr>
  </w:style>
  <w:style w:type="paragraph" w:customStyle="1" w:styleId="ContactDetails">
    <w:name w:val="Contact Details"/>
    <w:basedOn w:val="Normal"/>
    <w:link w:val="ContactDetailsChar"/>
    <w:qFormat/>
    <w:rsid w:val="00130E04"/>
    <w:pPr>
      <w:spacing w:after="180"/>
      <w:jc w:val="center"/>
    </w:pPr>
    <w:rPr>
      <w:color w:val="000000" w:themeColor="text2"/>
      <w:sz w:val="18"/>
    </w:rPr>
  </w:style>
  <w:style w:type="character" w:customStyle="1" w:styleId="ContactDetailsChar">
    <w:name w:val="Contact Details Char"/>
    <w:basedOn w:val="DefaultParagraphFont"/>
    <w:link w:val="ContactDetails"/>
    <w:rsid w:val="00130E04"/>
    <w:rPr>
      <w:color w:val="000000" w:themeColor="text2"/>
      <w:sz w:val="18"/>
    </w:rPr>
  </w:style>
  <w:style w:type="paragraph" w:customStyle="1" w:styleId="Organization">
    <w:name w:val="Organization"/>
    <w:basedOn w:val="Normal"/>
    <w:link w:val="OrganizationChar"/>
    <w:qFormat/>
    <w:rsid w:val="00130E04"/>
    <w:pPr>
      <w:spacing w:after="0"/>
      <w:jc w:val="center"/>
    </w:pPr>
    <w:rPr>
      <w:b/>
      <w:color w:val="000000" w:themeColor="text2"/>
      <w:sz w:val="20"/>
    </w:rPr>
  </w:style>
  <w:style w:type="character" w:customStyle="1" w:styleId="OrganizationChar">
    <w:name w:val="Organization Char"/>
    <w:basedOn w:val="DefaultParagraphFont"/>
    <w:link w:val="Organization"/>
    <w:rsid w:val="00130E04"/>
    <w:rPr>
      <w:b/>
      <w:color w:val="000000" w:themeColor="text2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4" w:uiPriority="9" w:qFormat="1"/>
    <w:lsdException w:name="Body Text" w:uiPriority="99"/>
    <w:lsdException w:name="Subtitle" w:uiPriority="11" w:qFormat="1"/>
    <w:lsdException w:name="Body Text 2" w:uiPriority="99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5155DC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155DC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30E0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A5A5A5" w:themeColor="accent1" w:themeShade="BF"/>
      <w:sz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42073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B2B2B2" w:themeColor="accent2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42073"/>
    <w:pPr>
      <w:spacing w:after="0"/>
      <w:outlineLvl w:val="4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4C23"/>
  </w:style>
  <w:style w:type="paragraph" w:styleId="Footer">
    <w:name w:val="footer"/>
    <w:basedOn w:val="Normal"/>
    <w:link w:val="Foot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4C23"/>
  </w:style>
  <w:style w:type="character" w:customStyle="1" w:styleId="Heading1Char">
    <w:name w:val="Heading 1 Char"/>
    <w:basedOn w:val="DefaultParagraphFont"/>
    <w:link w:val="Heading1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E04"/>
    <w:rPr>
      <w:rFonts w:asciiTheme="majorHAnsi" w:eastAsiaTheme="majorEastAsia" w:hAnsiTheme="majorHAnsi" w:cstheme="majorBidi"/>
      <w:bCs/>
      <w:color w:val="A5A5A5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2073"/>
    <w:rPr>
      <w:rFonts w:asciiTheme="majorHAnsi" w:eastAsiaTheme="majorEastAsia" w:hAnsiTheme="majorHAnsi" w:cstheme="majorBidi"/>
      <w:bCs/>
      <w:iCs/>
      <w:color w:val="B2B2B2" w:themeColor="accent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073"/>
    <w:rPr>
      <w:rFonts w:asciiTheme="majorHAnsi" w:eastAsiaTheme="majorEastAsia" w:hAnsiTheme="majorHAnsi" w:cstheme="majorBidi"/>
      <w:color w:val="B2B2B2" w:themeColor="accent2"/>
    </w:rPr>
  </w:style>
  <w:style w:type="paragraph" w:styleId="BodyText">
    <w:name w:val="Body Text"/>
    <w:basedOn w:val="Normal"/>
    <w:link w:val="BodyTextChar"/>
    <w:uiPriority w:val="99"/>
    <w:unhideWhenUsed/>
    <w:rsid w:val="00542073"/>
    <w:pPr>
      <w:spacing w:after="60" w:line="252" w:lineRule="auto"/>
      <w:ind w:firstLine="360"/>
    </w:pPr>
    <w:rPr>
      <w:color w:val="000000" w:themeColor="text2" w:themeShade="8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42073"/>
    <w:rPr>
      <w:color w:val="000000" w:themeColor="text2" w:themeShade="80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542073"/>
    <w:pPr>
      <w:spacing w:after="60" w:line="252" w:lineRule="auto"/>
      <w:jc w:val="center"/>
    </w:pPr>
    <w:rPr>
      <w:color w:val="000000" w:themeColor="text2" w:themeShade="8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542073"/>
    <w:rPr>
      <w:color w:val="000000" w:themeColor="text2" w:themeShade="80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542073"/>
    <w:pPr>
      <w:spacing w:line="252" w:lineRule="auto"/>
    </w:pPr>
    <w:rPr>
      <w:color w:val="000000" w:themeColor="text2" w:themeShade="80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42073"/>
    <w:rPr>
      <w:color w:val="000000" w:themeColor="text2" w:themeShade="80"/>
      <w:sz w:val="20"/>
      <w:szCs w:val="16"/>
    </w:rPr>
  </w:style>
  <w:style w:type="paragraph" w:styleId="Title">
    <w:name w:val="Title"/>
    <w:basedOn w:val="Normal"/>
    <w:link w:val="TitleChar"/>
    <w:uiPriority w:val="10"/>
    <w:qFormat/>
    <w:rsid w:val="005155DC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5DC"/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542073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B2B2B2" w:themeColor="accen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42073"/>
    <w:rPr>
      <w:rFonts w:asciiTheme="majorHAnsi" w:eastAsiaTheme="majorEastAsia" w:hAnsiTheme="majorHAnsi" w:cstheme="majorBidi"/>
      <w:iCs/>
      <w:color w:val="B2B2B2" w:themeColor="accent2"/>
      <w:sz w:val="36"/>
    </w:rPr>
  </w:style>
  <w:style w:type="paragraph" w:customStyle="1" w:styleId="Symbol">
    <w:name w:val="Symbol"/>
    <w:basedOn w:val="Normal"/>
    <w:link w:val="SymbolChar"/>
    <w:qFormat/>
    <w:rsid w:val="00130E04"/>
    <w:pPr>
      <w:spacing w:after="0" w:line="480" w:lineRule="exact"/>
      <w:jc w:val="center"/>
    </w:pPr>
    <w:rPr>
      <w:color w:val="999999" w:themeColor="text2" w:themeTint="66"/>
      <w:sz w:val="44"/>
    </w:rPr>
  </w:style>
  <w:style w:type="character" w:customStyle="1" w:styleId="SymbolChar">
    <w:name w:val="Symbol Char"/>
    <w:basedOn w:val="DefaultParagraphFont"/>
    <w:link w:val="Symbol"/>
    <w:rsid w:val="00130E04"/>
    <w:rPr>
      <w:color w:val="999999" w:themeColor="text2" w:themeTint="66"/>
      <w:sz w:val="44"/>
    </w:rPr>
  </w:style>
  <w:style w:type="paragraph" w:customStyle="1" w:styleId="ContactDetails">
    <w:name w:val="Contact Details"/>
    <w:basedOn w:val="Normal"/>
    <w:link w:val="ContactDetailsChar"/>
    <w:qFormat/>
    <w:rsid w:val="00130E04"/>
    <w:pPr>
      <w:spacing w:after="180"/>
      <w:jc w:val="center"/>
    </w:pPr>
    <w:rPr>
      <w:color w:val="000000" w:themeColor="text2"/>
      <w:sz w:val="18"/>
    </w:rPr>
  </w:style>
  <w:style w:type="character" w:customStyle="1" w:styleId="ContactDetailsChar">
    <w:name w:val="Contact Details Char"/>
    <w:basedOn w:val="DefaultParagraphFont"/>
    <w:link w:val="ContactDetails"/>
    <w:rsid w:val="00130E04"/>
    <w:rPr>
      <w:color w:val="000000" w:themeColor="text2"/>
      <w:sz w:val="18"/>
    </w:rPr>
  </w:style>
  <w:style w:type="paragraph" w:customStyle="1" w:styleId="Organization">
    <w:name w:val="Organization"/>
    <w:basedOn w:val="Normal"/>
    <w:link w:val="OrganizationChar"/>
    <w:qFormat/>
    <w:rsid w:val="00130E04"/>
    <w:pPr>
      <w:spacing w:after="0"/>
      <w:jc w:val="center"/>
    </w:pPr>
    <w:rPr>
      <w:b/>
      <w:color w:val="000000" w:themeColor="text2"/>
      <w:sz w:val="20"/>
    </w:rPr>
  </w:style>
  <w:style w:type="character" w:customStyle="1" w:styleId="OrganizationChar">
    <w:name w:val="Organization Char"/>
    <w:basedOn w:val="DefaultParagraphFont"/>
    <w:link w:val="Organization"/>
    <w:rsid w:val="00130E04"/>
    <w:rPr>
      <w:b/>
      <w:color w:val="000000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D:Applications:Microsoft%20Office%202011:Office:Media:Templates:Publishing%20Layout%20View:Brochures:Capital%20Brochure.dotx" TargetMode="External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Brochure.dotx</Template>
  <TotalTime>10</TotalTime>
  <Pages>2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8</cp:revision>
  <cp:lastPrinted>2014-03-23T23:24:00Z</cp:lastPrinted>
  <dcterms:created xsi:type="dcterms:W3CDTF">2014-03-23T23:24:00Z</dcterms:created>
  <dcterms:modified xsi:type="dcterms:W3CDTF">2014-03-24T10:14:00Z</dcterms:modified>
  <cp:category/>
</cp:coreProperties>
</file>